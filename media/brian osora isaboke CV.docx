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F9004" w14:textId="6DF0CFFF" w:rsidR="006F6DC9" w:rsidRDefault="0040612B" w:rsidP="0040612B">
      <w:pPr>
        <w:pStyle w:val="Name"/>
        <w:spacing w:after="0"/>
        <w:jc w:val="center"/>
      </w:pPr>
      <w:r>
        <w:t>brian osora isaboke</w:t>
      </w:r>
    </w:p>
    <w:p w14:paraId="2064CEAF" w14:textId="51584970" w:rsidR="006F6DC9" w:rsidRDefault="0040612B" w:rsidP="0040612B">
      <w:pPr>
        <w:pStyle w:val="ContactInfo"/>
        <w:spacing w:after="0"/>
        <w:jc w:val="center"/>
      </w:pPr>
      <w:hyperlink r:id="rId8" w:history="1">
        <w:r w:rsidRPr="00A707E0">
          <w:t>+16692356809</w:t>
        </w:r>
      </w:hyperlink>
      <w:r>
        <w:t>|</w:t>
      </w:r>
      <w:hyperlink r:id="rId9" w:history="1">
        <w:r w:rsidRPr="00A707E0">
          <w:t>osorabrian@gmail.com</w:t>
        </w:r>
      </w:hyperlink>
      <w:r>
        <w:t>|</w:t>
      </w:r>
      <w:hyperlink r:id="rId10" w:history="1">
        <w:r w:rsidRPr="00A707E0">
          <w:t>LinkedIn</w:t>
        </w:r>
      </w:hyperlink>
      <w:r>
        <w:t>|</w:t>
      </w:r>
      <w:hyperlink r:id="rId11" w:history="1">
        <w:r w:rsidRPr="00A707E0">
          <w:t>Github</w:t>
        </w:r>
      </w:hyperlink>
    </w:p>
    <w:p w14:paraId="60BC59F8" w14:textId="71D1B0C2" w:rsidR="0040612B" w:rsidRPr="00A707E0" w:rsidRDefault="00A707E0" w:rsidP="00A707E0">
      <w:pPr>
        <w:spacing w:before="240"/>
        <w:rPr>
          <w:b/>
          <w:bCs/>
          <w:sz w:val="28"/>
          <w:szCs w:val="28"/>
        </w:rPr>
      </w:pPr>
      <w:r w:rsidRPr="00A707E0">
        <w:rPr>
          <w:b/>
          <w:bCs/>
          <w:sz w:val="28"/>
          <w:szCs w:val="28"/>
        </w:rPr>
        <w:t>Professional Summary</w:t>
      </w:r>
    </w:p>
    <w:p w14:paraId="256B1294" w14:textId="3E04D044" w:rsidR="0040612B" w:rsidRDefault="00CB3CD1" w:rsidP="00BE1CD1">
      <w:pPr>
        <w:pStyle w:val="ContactInfo"/>
        <w:spacing w:after="0"/>
        <w:rPr>
          <w:rFonts w:cs="Times New Roman (Body CS)"/>
        </w:rPr>
      </w:pPr>
      <w:r>
        <w:rPr>
          <w:rFonts w:cs="Times New Roman (Body CS)"/>
        </w:rPr>
        <w:t>I am currently pursuing a Master of</w:t>
      </w:r>
      <w:r w:rsidR="00A707E0">
        <w:rPr>
          <w:rFonts w:cs="Times New Roman (Body CS)"/>
        </w:rPr>
        <w:t xml:space="preserve"> Science in Computer Science at William Jessup University.  I am currently seeking an employment or internship where I will apply my skills and benefit the organization.</w:t>
      </w:r>
    </w:p>
    <w:p w14:paraId="12F3D619" w14:textId="77777777" w:rsidR="00911D05" w:rsidRPr="00911D05" w:rsidRDefault="00911D05" w:rsidP="00BE1CD1">
      <w:pPr>
        <w:pStyle w:val="ContactInfo"/>
        <w:spacing w:after="0"/>
        <w:rPr>
          <w:rFonts w:cs="Times New Roman (Body CS)"/>
        </w:rPr>
      </w:pPr>
    </w:p>
    <w:p w14:paraId="73E6456E" w14:textId="003D27D2" w:rsidR="00A707E0" w:rsidRPr="00A707E0" w:rsidRDefault="00A707E0" w:rsidP="00911D05">
      <w:pPr>
        <w:pStyle w:val="ContactInfo"/>
        <w:spacing w:after="0"/>
        <w:rPr>
          <w:b/>
          <w:bCs/>
          <w:sz w:val="28"/>
          <w:szCs w:val="28"/>
        </w:rPr>
      </w:pPr>
      <w:r w:rsidRPr="00A707E0">
        <w:rPr>
          <w:b/>
          <w:bCs/>
          <w:sz w:val="28"/>
          <w:szCs w:val="28"/>
        </w:rPr>
        <w:t>Skills Summary</w:t>
      </w:r>
    </w:p>
    <w:p w14:paraId="43176C4B" w14:textId="68E7747F" w:rsidR="00911D05" w:rsidRDefault="00CB3CD1" w:rsidP="00911D05">
      <w:pPr>
        <w:spacing w:after="240"/>
      </w:pPr>
      <w:r>
        <w:t>HTML, CSS, JavaScript, Python, React.js, Tailwind, Git and GitHub, Res</w:t>
      </w:r>
      <w:r w:rsidR="00A707E0">
        <w:t>t API, Responsive web design, Testing and Debugging.</w:t>
      </w:r>
    </w:p>
    <w:p w14:paraId="4B0E103B" w14:textId="7A52CDD5" w:rsidR="00A707E0" w:rsidRPr="00A707E0" w:rsidRDefault="00A707E0" w:rsidP="00911D05">
      <w:pPr>
        <w:spacing w:after="120"/>
        <w:rPr>
          <w:b/>
          <w:bCs/>
          <w:sz w:val="28"/>
          <w:szCs w:val="28"/>
        </w:rPr>
      </w:pPr>
      <w:r w:rsidRPr="00A707E0">
        <w:rPr>
          <w:b/>
          <w:bCs/>
          <w:sz w:val="28"/>
          <w:szCs w:val="28"/>
        </w:rPr>
        <w:t>Education</w:t>
      </w:r>
      <w:r w:rsidR="00911D05">
        <w:rPr>
          <w:b/>
          <w:bCs/>
          <w:sz w:val="28"/>
          <w:szCs w:val="28"/>
        </w:rPr>
        <w:t xml:space="preserve"> Summary</w:t>
      </w:r>
    </w:p>
    <w:p w14:paraId="238ACC05" w14:textId="2985B36A" w:rsidR="006F6DC9" w:rsidRPr="00A707E0" w:rsidRDefault="00BE1CD1" w:rsidP="00CB3CD1">
      <w:pPr>
        <w:rPr>
          <w:b/>
          <w:bCs/>
        </w:rPr>
      </w:pPr>
      <w:r w:rsidRPr="00A707E0">
        <w:rPr>
          <w:b/>
          <w:bCs/>
        </w:rPr>
        <w:t>William Jessup University</w:t>
      </w:r>
      <w:r w:rsidR="00CB3CD1" w:rsidRPr="00A707E0">
        <w:rPr>
          <w:b/>
          <w:bCs/>
        </w:rPr>
        <w:t xml:space="preserve"> – San Jose, CA.</w:t>
      </w:r>
      <w:r w:rsidR="00CB3CD1" w:rsidRPr="00A707E0">
        <w:rPr>
          <w:b/>
          <w:bCs/>
        </w:rPr>
        <w:tab/>
      </w:r>
      <w:r w:rsidR="00CB3CD1" w:rsidRPr="00A707E0">
        <w:rPr>
          <w:b/>
          <w:bCs/>
        </w:rPr>
        <w:tab/>
      </w:r>
      <w:r w:rsidR="00CB3CD1" w:rsidRPr="00A707E0">
        <w:rPr>
          <w:b/>
          <w:bCs/>
        </w:rPr>
        <w:tab/>
      </w:r>
      <w:r w:rsidR="00CB3CD1" w:rsidRPr="00A707E0">
        <w:rPr>
          <w:b/>
          <w:bCs/>
        </w:rPr>
        <w:tab/>
      </w:r>
      <w:r w:rsidR="00CB3CD1" w:rsidRPr="00A707E0">
        <w:rPr>
          <w:b/>
          <w:bCs/>
        </w:rPr>
        <w:tab/>
        <w:t>August 2024 – Present</w:t>
      </w:r>
    </w:p>
    <w:p w14:paraId="0B62E067" w14:textId="474511A7" w:rsidR="00CB3CD1" w:rsidRDefault="00A707E0" w:rsidP="00911D05">
      <w:pPr>
        <w:spacing w:after="240"/>
      </w:pPr>
      <w:r>
        <w:t xml:space="preserve">Currently pursuing a </w:t>
      </w:r>
      <w:r w:rsidR="00CB3CD1">
        <w:t>Master of Science in Computer Science</w:t>
      </w:r>
      <w:r w:rsidR="00911D05">
        <w:t>.</w:t>
      </w:r>
    </w:p>
    <w:p w14:paraId="211B9019" w14:textId="040059E1" w:rsidR="00CB3CD1" w:rsidRPr="00A707E0" w:rsidRDefault="00CB3CD1" w:rsidP="00CB3CD1">
      <w:pPr>
        <w:rPr>
          <w:b/>
          <w:bCs/>
        </w:rPr>
      </w:pPr>
      <w:r w:rsidRPr="00A707E0">
        <w:rPr>
          <w:b/>
          <w:bCs/>
        </w:rPr>
        <w:t>Moringa School – Nairobi, Kenya.</w:t>
      </w:r>
      <w:r w:rsidRPr="00A707E0">
        <w:rPr>
          <w:b/>
          <w:bCs/>
        </w:rPr>
        <w:tab/>
      </w:r>
      <w:r w:rsidRPr="00A707E0">
        <w:rPr>
          <w:b/>
          <w:bCs/>
        </w:rPr>
        <w:tab/>
      </w:r>
      <w:r w:rsidRPr="00A707E0">
        <w:rPr>
          <w:b/>
          <w:bCs/>
        </w:rPr>
        <w:tab/>
      </w:r>
      <w:r w:rsidRPr="00A707E0">
        <w:rPr>
          <w:b/>
          <w:bCs/>
        </w:rPr>
        <w:tab/>
      </w:r>
      <w:r w:rsidRPr="00A707E0">
        <w:rPr>
          <w:b/>
          <w:bCs/>
        </w:rPr>
        <w:tab/>
        <w:t>November 2022 - June 2023</w:t>
      </w:r>
    </w:p>
    <w:p w14:paraId="05090375" w14:textId="3FC2FF32" w:rsidR="00CB3CD1" w:rsidRDefault="00A707E0" w:rsidP="00911D05">
      <w:pPr>
        <w:spacing w:after="240"/>
      </w:pPr>
      <w:r>
        <w:t xml:space="preserve">Graduated with a </w:t>
      </w:r>
      <w:r w:rsidR="00CB3CD1">
        <w:t>Certificate in Software Engineering</w:t>
      </w:r>
      <w:r w:rsidR="00911D05">
        <w:t>.</w:t>
      </w:r>
    </w:p>
    <w:p w14:paraId="321C0FE3" w14:textId="61BBF542" w:rsidR="00BE1CD1" w:rsidRPr="00A707E0" w:rsidRDefault="00CB3CD1" w:rsidP="00BE1CD1">
      <w:pPr>
        <w:rPr>
          <w:b/>
          <w:bCs/>
        </w:rPr>
      </w:pPr>
      <w:r w:rsidRPr="00A707E0">
        <w:rPr>
          <w:b/>
          <w:bCs/>
        </w:rPr>
        <w:t>Africa Nazarene University – Nairobi, Kenya.</w:t>
      </w:r>
      <w:r w:rsidRPr="00A707E0">
        <w:rPr>
          <w:b/>
          <w:bCs/>
        </w:rPr>
        <w:tab/>
      </w:r>
      <w:r w:rsidRPr="00A707E0">
        <w:rPr>
          <w:b/>
          <w:bCs/>
        </w:rPr>
        <w:tab/>
      </w:r>
      <w:r w:rsidRPr="00A707E0">
        <w:rPr>
          <w:b/>
          <w:bCs/>
        </w:rPr>
        <w:tab/>
      </w:r>
      <w:r w:rsidRPr="00A707E0">
        <w:rPr>
          <w:b/>
          <w:bCs/>
        </w:rPr>
        <w:tab/>
        <w:t>May 2018 – July 2022</w:t>
      </w:r>
    </w:p>
    <w:p w14:paraId="29336577" w14:textId="33C8610B" w:rsidR="00911D05" w:rsidRDefault="00A707E0" w:rsidP="00911D05">
      <w:pPr>
        <w:spacing w:after="240"/>
      </w:pPr>
      <w:r>
        <w:t xml:space="preserve">Graduated with a </w:t>
      </w:r>
      <w:r w:rsidR="00CB3CD1">
        <w:t>Bachelor of Science in Computer Science</w:t>
      </w:r>
      <w:r w:rsidR="00911D05">
        <w:t>.</w:t>
      </w:r>
    </w:p>
    <w:p w14:paraId="586962C2" w14:textId="392A68F7" w:rsidR="00911D05" w:rsidRPr="00911D05" w:rsidRDefault="00911D05" w:rsidP="00911D05">
      <w:pPr>
        <w:rPr>
          <w:b/>
          <w:bCs/>
          <w:sz w:val="28"/>
          <w:szCs w:val="28"/>
        </w:rPr>
      </w:pPr>
      <w:r w:rsidRPr="00911D05">
        <w:rPr>
          <w:b/>
          <w:bCs/>
          <w:sz w:val="28"/>
          <w:szCs w:val="28"/>
        </w:rPr>
        <w:t>Experience</w:t>
      </w:r>
    </w:p>
    <w:p w14:paraId="2CCBC446" w14:textId="32CFCC90" w:rsidR="00CB3CD1" w:rsidRDefault="00CB3CD1" w:rsidP="00CB3CD1">
      <w:r>
        <w:t xml:space="preserve">IT </w:t>
      </w:r>
      <w:r w:rsidR="00911D05">
        <w:t>INTERN</w:t>
      </w:r>
    </w:p>
    <w:p w14:paraId="26CEE6D5" w14:textId="1C84C6CF" w:rsidR="006F6DC9" w:rsidRDefault="00CB3CD1" w:rsidP="00CB3CD1">
      <w:pPr>
        <w:rPr>
          <w:b/>
          <w:bCs/>
        </w:rPr>
      </w:pPr>
      <w:r w:rsidRPr="00911D05">
        <w:rPr>
          <w:b/>
          <w:bCs/>
        </w:rPr>
        <w:t>Nuclear Power &amp; Energy Agency</w:t>
      </w:r>
      <w:r w:rsidRPr="00911D05">
        <w:rPr>
          <w:b/>
          <w:bCs/>
        </w:rPr>
        <w:tab/>
      </w:r>
      <w:r w:rsidRPr="00911D05">
        <w:rPr>
          <w:b/>
          <w:bCs/>
        </w:rPr>
        <w:tab/>
      </w:r>
      <w:r w:rsidRPr="00911D05">
        <w:rPr>
          <w:b/>
          <w:bCs/>
        </w:rPr>
        <w:tab/>
      </w:r>
      <w:r w:rsidRPr="00911D05">
        <w:rPr>
          <w:b/>
          <w:bCs/>
        </w:rPr>
        <w:tab/>
      </w:r>
      <w:r w:rsidRPr="00911D05">
        <w:rPr>
          <w:b/>
          <w:bCs/>
        </w:rPr>
        <w:tab/>
      </w:r>
      <w:r w:rsidRPr="00911D05">
        <w:rPr>
          <w:b/>
          <w:bCs/>
        </w:rPr>
        <w:tab/>
        <w:t>July 2023 – July 2024</w:t>
      </w:r>
    </w:p>
    <w:p w14:paraId="02F906A0" w14:textId="3961BF37" w:rsidR="000104AF" w:rsidRDefault="000104AF" w:rsidP="00CB3CD1">
      <w:r>
        <w:t xml:space="preserve">My responsibility was to ensure smooth and efficient operation </w:t>
      </w:r>
      <w:r w:rsidR="00355F2D">
        <w:t>of the I</w:t>
      </w:r>
      <w:r>
        <w:t>T infrastructure.</w:t>
      </w:r>
    </w:p>
    <w:p w14:paraId="01A0C16F" w14:textId="2F394089" w:rsidR="000104AF" w:rsidRPr="000104AF" w:rsidRDefault="000104AF" w:rsidP="00CB3CD1">
      <w:r>
        <w:t>Skills - end user support</w:t>
      </w:r>
      <w:r w:rsidR="005C6F14">
        <w:t xml:space="preserve"> and training</w:t>
      </w:r>
      <w:r>
        <w:t xml:space="preserve">, networking, IT audit, </w:t>
      </w:r>
      <w:r w:rsidR="005C6F14">
        <w:t>install, configure and maintain hardware and software.</w:t>
      </w:r>
    </w:p>
    <w:p w14:paraId="6A7A32D9" w14:textId="78F96DC8" w:rsidR="006F6DC9" w:rsidRDefault="000104AF" w:rsidP="005C6F14">
      <w:pPr>
        <w:spacing w:after="240"/>
      </w:pPr>
      <w:r>
        <w:t>I participated in the digitization of organization processes to optimize process and help organization go paperless.</w:t>
      </w:r>
      <w:r w:rsidR="00355F2D">
        <w:t xml:space="preserve"> </w:t>
      </w:r>
    </w:p>
    <w:p w14:paraId="11C771EE" w14:textId="57520D8D" w:rsidR="005C6F14" w:rsidRPr="005C6F14" w:rsidRDefault="005C6F14" w:rsidP="005C6F14">
      <w:pPr>
        <w:rPr>
          <w:b/>
          <w:bCs/>
          <w:sz w:val="28"/>
          <w:szCs w:val="28"/>
        </w:rPr>
      </w:pPr>
      <w:r w:rsidRPr="005C6F14">
        <w:rPr>
          <w:b/>
          <w:bCs/>
          <w:sz w:val="28"/>
          <w:szCs w:val="28"/>
        </w:rPr>
        <w:t>Projects</w:t>
      </w:r>
    </w:p>
    <w:p w14:paraId="6CFD94E2" w14:textId="6CE10E4C" w:rsidR="006F6DC9" w:rsidRDefault="005C6F14">
      <w:proofErr w:type="spellStart"/>
      <w:r>
        <w:t>Aeroskymart</w:t>
      </w:r>
      <w:proofErr w:type="spellEnd"/>
      <w:r>
        <w:t xml:space="preserve"> - Ecommerce website - </w:t>
      </w:r>
      <w:hyperlink r:id="rId12" w:history="1">
        <w:r w:rsidRPr="005C6F14">
          <w:rPr>
            <w:rStyle w:val="Hyperlink"/>
          </w:rPr>
          <w:t>https://aero-sky-mart.vercel.app/store</w:t>
        </w:r>
      </w:hyperlink>
    </w:p>
    <w:p w14:paraId="24CD1474" w14:textId="7FCB85CA" w:rsidR="005C6F14" w:rsidRDefault="00C505EC">
      <w:r>
        <w:t xml:space="preserve">Bot </w:t>
      </w:r>
      <w:proofErr w:type="spellStart"/>
      <w:r>
        <w:t>Battlr</w:t>
      </w:r>
      <w:proofErr w:type="spellEnd"/>
      <w:r>
        <w:t xml:space="preserve"> - Enlist bots into your army - </w:t>
      </w:r>
      <w:hyperlink r:id="rId13" w:history="1">
        <w:r w:rsidRPr="00C505EC">
          <w:rPr>
            <w:rStyle w:val="Hyperlink"/>
          </w:rPr>
          <w:t>https://bot-battlr-alpha.vercel.app/</w:t>
        </w:r>
      </w:hyperlink>
    </w:p>
    <w:p w14:paraId="02CC4E6A" w14:textId="3C6B270C" w:rsidR="00CA07ED" w:rsidRDefault="00CA07ED">
      <w:r>
        <w:t xml:space="preserve">Movie Mania - Search for top, most watched and upcoming movies - </w:t>
      </w:r>
      <w:hyperlink r:id="rId14" w:history="1">
        <w:r w:rsidRPr="00CA07ED">
          <w:rPr>
            <w:rStyle w:val="Hyperlink"/>
          </w:rPr>
          <w:t>https://movie-mania-mu.vercel.app/</w:t>
        </w:r>
      </w:hyperlink>
      <w:r w:rsidR="009B2021">
        <w:t xml:space="preserve"> </w:t>
      </w:r>
    </w:p>
    <w:sectPr w:rsidR="00CA07ED">
      <w:headerReference w:type="default" r:id="rId15"/>
      <w:footerReference w:type="default" r:id="rId16"/>
      <w:headerReference w:type="first" r:id="rId17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5AE65" w14:textId="77777777" w:rsidR="00E96E6D" w:rsidRDefault="00E96E6D">
      <w:pPr>
        <w:spacing w:after="0" w:line="240" w:lineRule="auto"/>
      </w:pPr>
      <w:r>
        <w:separator/>
      </w:r>
    </w:p>
  </w:endnote>
  <w:endnote w:type="continuationSeparator" w:id="0">
    <w:p w14:paraId="264E8FD5" w14:textId="77777777" w:rsidR="00E96E6D" w:rsidRDefault="00E9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FE37C" w14:textId="77777777" w:rsidR="006F6DC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6C488" w14:textId="77777777" w:rsidR="00E96E6D" w:rsidRDefault="00E96E6D">
      <w:pPr>
        <w:spacing w:after="0" w:line="240" w:lineRule="auto"/>
      </w:pPr>
      <w:r>
        <w:separator/>
      </w:r>
    </w:p>
  </w:footnote>
  <w:footnote w:type="continuationSeparator" w:id="0">
    <w:p w14:paraId="7AAB098B" w14:textId="77777777" w:rsidR="00E96E6D" w:rsidRDefault="00E96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D0F0D" w14:textId="77777777" w:rsidR="006F6DC9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FEEA1A" wp14:editId="1867B7E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4F424A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1AC3B" w14:textId="0EA93F8F" w:rsidR="00A707E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078F5B" wp14:editId="63137FD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81146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004137">
    <w:abstractNumId w:val="9"/>
  </w:num>
  <w:num w:numId="2" w16cid:durableId="1955477547">
    <w:abstractNumId w:val="7"/>
  </w:num>
  <w:num w:numId="3" w16cid:durableId="1099105406">
    <w:abstractNumId w:val="6"/>
  </w:num>
  <w:num w:numId="4" w16cid:durableId="1639649756">
    <w:abstractNumId w:val="5"/>
  </w:num>
  <w:num w:numId="5" w16cid:durableId="1469786498">
    <w:abstractNumId w:val="4"/>
  </w:num>
  <w:num w:numId="6" w16cid:durableId="1345403307">
    <w:abstractNumId w:val="8"/>
  </w:num>
  <w:num w:numId="7" w16cid:durableId="163478945">
    <w:abstractNumId w:val="3"/>
  </w:num>
  <w:num w:numId="8" w16cid:durableId="492065591">
    <w:abstractNumId w:val="2"/>
  </w:num>
  <w:num w:numId="9" w16cid:durableId="516891031">
    <w:abstractNumId w:val="1"/>
  </w:num>
  <w:num w:numId="10" w16cid:durableId="42377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2B"/>
    <w:rsid w:val="000104AF"/>
    <w:rsid w:val="001512F2"/>
    <w:rsid w:val="002B6E95"/>
    <w:rsid w:val="00355F2D"/>
    <w:rsid w:val="0040612B"/>
    <w:rsid w:val="004D3979"/>
    <w:rsid w:val="005C6F14"/>
    <w:rsid w:val="006F6DC9"/>
    <w:rsid w:val="00911D05"/>
    <w:rsid w:val="009B2021"/>
    <w:rsid w:val="00A707E0"/>
    <w:rsid w:val="00BE1CD1"/>
    <w:rsid w:val="00C505EC"/>
    <w:rsid w:val="00CA07ED"/>
    <w:rsid w:val="00CB3CD1"/>
    <w:rsid w:val="00E9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4512C"/>
  <w15:chartTrackingRefBased/>
  <w15:docId w15:val="{4A953189-A959-CE48-9612-64CD82E6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0612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12B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+16692356809" TargetMode="External"/><Relationship Id="rId13" Type="http://schemas.openxmlformats.org/officeDocument/2006/relationships/hyperlink" Target="https://bot-battlr-alpha.vercel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ero-sky-mart.vercel.app/stor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sorabria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linkedin.com/in/brian-osor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osorabrian@gmail.com" TargetMode="External"/><Relationship Id="rId14" Type="http://schemas.openxmlformats.org/officeDocument/2006/relationships/hyperlink" Target="https://movie-mania-mu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Search/%7b7C470886-3838-DA43-A50B-1E3B2B17C285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DDC48-EB11-B54A-9AA1-8CC9DAFF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104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Brian Isaboke</cp:lastModifiedBy>
  <cp:revision>1</cp:revision>
  <dcterms:created xsi:type="dcterms:W3CDTF">2024-09-21T13:42:00Z</dcterms:created>
  <dcterms:modified xsi:type="dcterms:W3CDTF">2024-09-23T16:47:00Z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