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F9004" w14:textId="6DF0CFFF" w:rsidR="006F6DC9" w:rsidRPr="002E5492" w:rsidRDefault="0040612B" w:rsidP="0040612B">
      <w:pPr>
        <w:pStyle w:val="Name"/>
        <w:spacing w:after="0"/>
        <w:jc w:val="center"/>
        <w:rPr>
          <w:sz w:val="21"/>
          <w:szCs w:val="21"/>
        </w:rPr>
      </w:pPr>
      <w:r w:rsidRPr="002E5492">
        <w:rPr>
          <w:sz w:val="21"/>
          <w:szCs w:val="21"/>
        </w:rPr>
        <w:t>brian osora isaboke</w:t>
      </w:r>
    </w:p>
    <w:p w14:paraId="2064CEAF" w14:textId="7D0B3BA4" w:rsidR="006F6DC9" w:rsidRPr="00C77CDD" w:rsidRDefault="0062137B" w:rsidP="29CC550B">
      <w:pPr>
        <w:pStyle w:val="ContactInfo"/>
        <w:spacing w:after="0"/>
        <w:jc w:val="center"/>
        <w:rPr>
          <w:color w:val="000000" w:themeColor="text1"/>
          <w:sz w:val="16"/>
          <w:szCs w:val="16"/>
        </w:rPr>
      </w:pPr>
      <w:hyperlink r:id="rId8" w:history="1">
        <w:r w:rsidRPr="00C77CDD">
          <w:rPr>
            <w:rStyle w:val="Hyperlink"/>
            <w:color w:val="000000" w:themeColor="text1"/>
            <w:sz w:val="16"/>
            <w:szCs w:val="16"/>
            <w:u w:val="none"/>
          </w:rPr>
          <w:t>6692356809</w:t>
        </w:r>
      </w:hyperlink>
      <w:r w:rsidR="0040612B" w:rsidRPr="00C77CDD">
        <w:rPr>
          <w:color w:val="000000" w:themeColor="text1"/>
          <w:sz w:val="16"/>
          <w:szCs w:val="16"/>
        </w:rPr>
        <w:t>|</w:t>
      </w:r>
      <w:hyperlink r:id="rId9">
        <w:r w:rsidR="0040612B" w:rsidRPr="00C77CDD">
          <w:rPr>
            <w:color w:val="000000" w:themeColor="text1"/>
            <w:sz w:val="16"/>
            <w:szCs w:val="16"/>
          </w:rPr>
          <w:t>osorabrian@gmail.com</w:t>
        </w:r>
      </w:hyperlink>
      <w:r w:rsidR="0040612B" w:rsidRPr="00C77CDD">
        <w:rPr>
          <w:color w:val="000000" w:themeColor="text1"/>
          <w:sz w:val="16"/>
          <w:szCs w:val="16"/>
        </w:rPr>
        <w:t>|</w:t>
      </w:r>
      <w:hyperlink r:id="rId10">
        <w:r w:rsidR="0040612B" w:rsidRPr="00C77CDD">
          <w:rPr>
            <w:color w:val="000000" w:themeColor="text1"/>
            <w:sz w:val="16"/>
            <w:szCs w:val="16"/>
          </w:rPr>
          <w:t>LinkedIn</w:t>
        </w:r>
      </w:hyperlink>
      <w:r w:rsidR="0040612B" w:rsidRPr="00C77CDD">
        <w:rPr>
          <w:color w:val="000000" w:themeColor="text1"/>
          <w:sz w:val="16"/>
          <w:szCs w:val="16"/>
        </w:rPr>
        <w:t>|</w:t>
      </w:r>
      <w:hyperlink r:id="rId11">
        <w:r w:rsidR="0040612B" w:rsidRPr="00C77CDD">
          <w:rPr>
            <w:color w:val="000000" w:themeColor="text1"/>
            <w:sz w:val="16"/>
            <w:szCs w:val="16"/>
          </w:rPr>
          <w:t>Github</w:t>
        </w:r>
      </w:hyperlink>
      <w:r w:rsidR="003760DD" w:rsidRPr="00C77CDD">
        <w:rPr>
          <w:color w:val="000000" w:themeColor="text1"/>
        </w:rPr>
        <w:t>|</w:t>
      </w:r>
      <w:hyperlink r:id="rId12" w:history="1">
        <w:r w:rsidR="003760DD" w:rsidRPr="00C77CDD">
          <w:rPr>
            <w:rStyle w:val="Hyperlink"/>
            <w:color w:val="000000" w:themeColor="text1"/>
            <w:sz w:val="16"/>
            <w:szCs w:val="16"/>
            <w:u w:val="none"/>
          </w:rPr>
          <w:t>Website</w:t>
        </w:r>
      </w:hyperlink>
    </w:p>
    <w:p w14:paraId="350A4FF2" w14:textId="4CB05366" w:rsidR="00491FAE" w:rsidRDefault="00491FAE" w:rsidP="00911D05">
      <w:pPr>
        <w:spacing w:after="1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Summary</w:t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</w:r>
    </w:p>
    <w:p w14:paraId="16641874" w14:textId="32A79E15" w:rsidR="000D26C9" w:rsidRPr="00575C55" w:rsidRDefault="000D26C9" w:rsidP="00575C55">
      <w:pPr>
        <w:shd w:val="clear" w:color="auto" w:fill="FFFFFF"/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</w:pPr>
      <w:r w:rsidRPr="000D26C9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I enjoy solving complex problems, optimizing digital workflows, and leveraging technology to drive innovation. My background in tech and improving system efficiency has allowed me to contribute to impactful real-world projects.</w:t>
      </w:r>
      <w:r w:rsid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I am seeking a</w:t>
      </w:r>
      <w:r w:rsidR="003D2967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software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 </w:t>
      </w:r>
      <w:r w:rsid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 xml:space="preserve">developer </w:t>
      </w:r>
      <w:r w:rsidR="00575C55" w:rsidRPr="00575C55">
        <w:rPr>
          <w:rFonts w:asciiTheme="majorHAnsi" w:eastAsia="Times New Roman" w:hAnsiTheme="majorHAnsi" w:cs="Times New Roman"/>
          <w:color w:val="222222"/>
          <w:sz w:val="16"/>
          <w:szCs w:val="16"/>
          <w:lang w:eastAsia="en-US"/>
        </w:rPr>
        <w:t>position where I can apply my skills, learn from industry professionals, and contribute to meaningful solutions that create positive change.</w:t>
      </w:r>
    </w:p>
    <w:p w14:paraId="4B0E103B" w14:textId="67A9B793" w:rsidR="00A707E0" w:rsidRPr="00C06EB5" w:rsidRDefault="00A707E0" w:rsidP="00911D05">
      <w:pPr>
        <w:spacing w:after="120"/>
        <w:rPr>
          <w:b/>
          <w:bCs/>
          <w:sz w:val="20"/>
          <w:szCs w:val="20"/>
          <w:u w:val="single"/>
        </w:rPr>
      </w:pPr>
      <w:r w:rsidRPr="00C06EB5">
        <w:rPr>
          <w:b/>
          <w:bCs/>
          <w:sz w:val="20"/>
          <w:szCs w:val="20"/>
          <w:u w:val="single"/>
        </w:rPr>
        <w:t>Educatio</w:t>
      </w:r>
      <w:r w:rsidR="00917E3D" w:rsidRPr="00C06EB5">
        <w:rPr>
          <w:b/>
          <w:bCs/>
          <w:sz w:val="20"/>
          <w:szCs w:val="20"/>
          <w:u w:val="single"/>
        </w:rPr>
        <w:t>n</w:t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</w:p>
    <w:p w14:paraId="238ACC05" w14:textId="4B276A78" w:rsidR="006F6DC9" w:rsidRPr="00D87146" w:rsidRDefault="00BE1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William Jessup University</w:t>
      </w:r>
      <w:r w:rsidR="00CB3CD1" w:rsidRPr="00D87146">
        <w:rPr>
          <w:b/>
          <w:bCs/>
          <w:sz w:val="16"/>
          <w:szCs w:val="16"/>
        </w:rPr>
        <w:t xml:space="preserve"> – San Jose, C</w:t>
      </w:r>
      <w:r w:rsidR="00EA6F49">
        <w:rPr>
          <w:b/>
          <w:bCs/>
          <w:sz w:val="16"/>
          <w:szCs w:val="16"/>
        </w:rPr>
        <w:t>alifornia.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EA6F49">
        <w:rPr>
          <w:sz w:val="16"/>
          <w:szCs w:val="16"/>
        </w:rPr>
        <w:t xml:space="preserve">           </w:t>
      </w:r>
      <w:r w:rsidR="00CB3CD1" w:rsidRPr="00D87146">
        <w:rPr>
          <w:b/>
          <w:bCs/>
          <w:sz w:val="16"/>
          <w:szCs w:val="16"/>
        </w:rPr>
        <w:t>August 2024 – Present</w:t>
      </w:r>
    </w:p>
    <w:p w14:paraId="0B62E067" w14:textId="474511A7" w:rsidR="00CB3CD1" w:rsidRPr="00D87146" w:rsidRDefault="00A707E0" w:rsidP="006A640C">
      <w:pPr>
        <w:spacing w:after="12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Currently pursuing a </w:t>
      </w:r>
      <w:r w:rsidR="00CB3CD1" w:rsidRPr="00D87146">
        <w:rPr>
          <w:sz w:val="16"/>
          <w:szCs w:val="16"/>
        </w:rPr>
        <w:t>Master of Science in Computer Science</w:t>
      </w:r>
      <w:r w:rsidR="00911D05" w:rsidRPr="00D87146">
        <w:rPr>
          <w:sz w:val="16"/>
          <w:szCs w:val="16"/>
        </w:rPr>
        <w:t>.</w:t>
      </w:r>
    </w:p>
    <w:p w14:paraId="211B9019" w14:textId="7B91F707" w:rsidR="00CB3CD1" w:rsidRPr="00D87146" w:rsidRDefault="00CB3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Moringa School – Nairobi, Kenya.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2137B" w:rsidRPr="00D87146">
        <w:rPr>
          <w:sz w:val="16"/>
          <w:szCs w:val="16"/>
        </w:rPr>
        <w:tab/>
      </w:r>
      <w:r w:rsidR="00F26B86" w:rsidRPr="00D87146">
        <w:rPr>
          <w:sz w:val="16"/>
          <w:szCs w:val="16"/>
        </w:rPr>
        <w:t xml:space="preserve">    </w:t>
      </w:r>
      <w:r w:rsidR="002915B9">
        <w:rPr>
          <w:sz w:val="16"/>
          <w:szCs w:val="16"/>
        </w:rPr>
        <w:tab/>
        <w:t xml:space="preserve">         </w:t>
      </w:r>
      <w:r w:rsidR="00F26B86" w:rsidRPr="00D87146">
        <w:rPr>
          <w:sz w:val="16"/>
          <w:szCs w:val="16"/>
        </w:rPr>
        <w:t xml:space="preserve"> </w:t>
      </w:r>
      <w:r w:rsidRPr="00D87146">
        <w:rPr>
          <w:b/>
          <w:bCs/>
          <w:sz w:val="16"/>
          <w:szCs w:val="16"/>
        </w:rPr>
        <w:t>Nov</w:t>
      </w:r>
      <w:r w:rsidR="006A640C" w:rsidRPr="00D87146">
        <w:rPr>
          <w:b/>
          <w:bCs/>
          <w:sz w:val="16"/>
          <w:szCs w:val="16"/>
        </w:rPr>
        <w:t xml:space="preserve">. </w:t>
      </w:r>
      <w:r w:rsidRPr="00D87146">
        <w:rPr>
          <w:b/>
          <w:bCs/>
          <w:sz w:val="16"/>
          <w:szCs w:val="16"/>
        </w:rPr>
        <w:t>2022 - June 2023</w:t>
      </w:r>
    </w:p>
    <w:p w14:paraId="05090375" w14:textId="3FC2FF32" w:rsidR="00CB3CD1" w:rsidRPr="00D87146" w:rsidRDefault="00A707E0" w:rsidP="006A640C">
      <w:pPr>
        <w:spacing w:after="12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Graduated with a </w:t>
      </w:r>
      <w:r w:rsidR="00CB3CD1" w:rsidRPr="00D87146">
        <w:rPr>
          <w:sz w:val="16"/>
          <w:szCs w:val="16"/>
        </w:rPr>
        <w:t>Certificate in Software Engineering</w:t>
      </w:r>
      <w:r w:rsidR="00911D05" w:rsidRPr="00D87146">
        <w:rPr>
          <w:sz w:val="16"/>
          <w:szCs w:val="16"/>
        </w:rPr>
        <w:t>.</w:t>
      </w:r>
    </w:p>
    <w:p w14:paraId="189F58D7" w14:textId="42A434FF" w:rsidR="00D931BC" w:rsidRPr="00D87146" w:rsidRDefault="00CB3CD1" w:rsidP="00774AFE">
      <w:pPr>
        <w:spacing w:after="0" w:line="240" w:lineRule="auto"/>
        <w:rPr>
          <w:b/>
          <w:bCs/>
          <w:sz w:val="16"/>
          <w:szCs w:val="16"/>
        </w:rPr>
      </w:pPr>
      <w:r w:rsidRPr="00D87146">
        <w:rPr>
          <w:b/>
          <w:bCs/>
          <w:sz w:val="16"/>
          <w:szCs w:val="16"/>
        </w:rPr>
        <w:t>Africa Nazarene University – Nairobi, Kenya.</w:t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A640C" w:rsidRPr="00D87146">
        <w:rPr>
          <w:sz w:val="16"/>
          <w:szCs w:val="16"/>
        </w:rPr>
        <w:tab/>
      </w:r>
      <w:r w:rsidR="0062137B" w:rsidRPr="00D87146">
        <w:rPr>
          <w:sz w:val="16"/>
          <w:szCs w:val="16"/>
        </w:rPr>
        <w:tab/>
      </w:r>
      <w:r w:rsidR="00F26B86" w:rsidRPr="00D87146">
        <w:rPr>
          <w:sz w:val="16"/>
          <w:szCs w:val="16"/>
        </w:rPr>
        <w:t xml:space="preserve">     </w:t>
      </w:r>
      <w:r w:rsidR="002915B9">
        <w:rPr>
          <w:sz w:val="16"/>
          <w:szCs w:val="16"/>
        </w:rPr>
        <w:tab/>
        <w:t xml:space="preserve">          </w:t>
      </w:r>
      <w:r w:rsidR="00F26B86" w:rsidRPr="00D87146">
        <w:rPr>
          <w:sz w:val="16"/>
          <w:szCs w:val="16"/>
        </w:rPr>
        <w:t xml:space="preserve"> </w:t>
      </w:r>
      <w:r w:rsidR="002915B9">
        <w:rPr>
          <w:sz w:val="16"/>
          <w:szCs w:val="16"/>
        </w:rPr>
        <w:t xml:space="preserve"> </w:t>
      </w:r>
      <w:r w:rsidRPr="00D87146">
        <w:rPr>
          <w:b/>
          <w:bCs/>
          <w:sz w:val="16"/>
          <w:szCs w:val="16"/>
        </w:rPr>
        <w:t>May 2018 – July 2022</w:t>
      </w:r>
    </w:p>
    <w:p w14:paraId="524F61F7" w14:textId="11671FB7" w:rsidR="008168B8" w:rsidRPr="00D87146" w:rsidRDefault="00A707E0" w:rsidP="00491FAE">
      <w:pPr>
        <w:spacing w:after="0" w:line="240" w:lineRule="auto"/>
        <w:rPr>
          <w:sz w:val="16"/>
          <w:szCs w:val="16"/>
        </w:rPr>
      </w:pPr>
      <w:r w:rsidRPr="00D87146">
        <w:rPr>
          <w:sz w:val="16"/>
          <w:szCs w:val="16"/>
        </w:rPr>
        <w:t xml:space="preserve">Graduated with a </w:t>
      </w:r>
      <w:r w:rsidR="00CB3CD1" w:rsidRPr="00D87146">
        <w:rPr>
          <w:sz w:val="16"/>
          <w:szCs w:val="16"/>
        </w:rPr>
        <w:t>Bachelor of Science in Computer Science</w:t>
      </w:r>
      <w:r w:rsidR="00911D05" w:rsidRPr="00D87146">
        <w:rPr>
          <w:sz w:val="16"/>
          <w:szCs w:val="16"/>
        </w:rPr>
        <w:t>.</w:t>
      </w:r>
    </w:p>
    <w:p w14:paraId="634848CA" w14:textId="0E0AFF92" w:rsidR="00084058" w:rsidRPr="004C3C5C" w:rsidRDefault="00084058" w:rsidP="004C3C5C">
      <w:pPr>
        <w:spacing w:after="120" w:line="240" w:lineRule="auto"/>
        <w:rPr>
          <w:b/>
          <w:bCs/>
          <w:sz w:val="20"/>
          <w:szCs w:val="20"/>
          <w:u w:val="single"/>
        </w:rPr>
        <w:sectPr w:rsidR="00084058" w:rsidRPr="004C3C5C" w:rsidSect="00917E3D">
          <w:footerReference w:type="default" r:id="rId13"/>
          <w:footerReference w:type="first" r:id="rId14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71D6B56" w14:textId="6B2C1563" w:rsidR="0087506C" w:rsidRPr="004C3C5C" w:rsidRDefault="0087506C" w:rsidP="00491FAE">
      <w:pPr>
        <w:spacing w:after="0" w:line="240" w:lineRule="auto"/>
        <w:rPr>
          <w:sz w:val="16"/>
          <w:szCs w:val="16"/>
        </w:rPr>
        <w:sectPr w:rsidR="0087506C" w:rsidRPr="004C3C5C" w:rsidSect="00084058">
          <w:type w:val="continuous"/>
          <w:pgSz w:w="12240" w:h="15840"/>
          <w:pgMar w:top="720" w:right="720" w:bottom="720" w:left="720" w:header="432" w:footer="720" w:gutter="0"/>
          <w:cols w:num="3" w:space="720"/>
          <w:titlePg/>
          <w:docGrid w:linePitch="360"/>
        </w:sectPr>
      </w:pPr>
    </w:p>
    <w:p w14:paraId="586962C2" w14:textId="0D56C892" w:rsidR="00911D05" w:rsidRPr="00C06EB5" w:rsidRDefault="00911D05" w:rsidP="00911D05">
      <w:pPr>
        <w:rPr>
          <w:b/>
          <w:bCs/>
          <w:sz w:val="20"/>
          <w:szCs w:val="20"/>
          <w:u w:val="single"/>
        </w:rPr>
      </w:pPr>
      <w:r w:rsidRPr="00C06EB5">
        <w:rPr>
          <w:b/>
          <w:bCs/>
          <w:sz w:val="20"/>
          <w:szCs w:val="20"/>
          <w:u w:val="single"/>
        </w:rPr>
        <w:t>Experience</w:t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  <w:r w:rsidR="00D167F5" w:rsidRPr="00C06EB5">
        <w:rPr>
          <w:b/>
          <w:bCs/>
          <w:sz w:val="20"/>
          <w:szCs w:val="20"/>
          <w:u w:val="single"/>
        </w:rPr>
        <w:tab/>
      </w:r>
    </w:p>
    <w:p w14:paraId="13CC5D02" w14:textId="01949BF2" w:rsidR="00FD1381" w:rsidRPr="00C06EB5" w:rsidRDefault="00FD1381" w:rsidP="003C1F83">
      <w:pPr>
        <w:spacing w:after="0"/>
        <w:rPr>
          <w:sz w:val="16"/>
          <w:szCs w:val="16"/>
        </w:rPr>
      </w:pPr>
      <w:r w:rsidRPr="00C06EB5">
        <w:rPr>
          <w:sz w:val="16"/>
          <w:szCs w:val="16"/>
        </w:rPr>
        <w:t>Software Engineer</w:t>
      </w:r>
      <w:r w:rsidRPr="00C06EB5">
        <w:rPr>
          <w:sz w:val="16"/>
          <w:szCs w:val="16"/>
        </w:rPr>
        <w:tab/>
      </w:r>
    </w:p>
    <w:p w14:paraId="2218D7D1" w14:textId="3D1B5F87" w:rsidR="00FD1381" w:rsidRDefault="00FD1381" w:rsidP="0038158F">
      <w:pPr>
        <w:spacing w:after="0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DAST Consulting LLC</w:t>
      </w:r>
      <w:r w:rsidR="005D23DF">
        <w:rPr>
          <w:b/>
          <w:bCs/>
          <w:sz w:val="16"/>
          <w:szCs w:val="16"/>
        </w:rPr>
        <w:t xml:space="preserve"> - Indianapolis, Indiana.</w:t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="0062137B" w:rsidRPr="00C06EB5">
        <w:rPr>
          <w:sz w:val="16"/>
          <w:szCs w:val="16"/>
        </w:rPr>
        <w:tab/>
      </w:r>
      <w:r w:rsidR="00F26B86" w:rsidRPr="00C06EB5">
        <w:rPr>
          <w:sz w:val="16"/>
          <w:szCs w:val="16"/>
        </w:rPr>
        <w:t xml:space="preserve">      </w:t>
      </w:r>
      <w:r w:rsidR="00A55F58">
        <w:rPr>
          <w:sz w:val="16"/>
          <w:szCs w:val="16"/>
        </w:rPr>
        <w:t xml:space="preserve"> </w:t>
      </w:r>
      <w:r w:rsidR="00C67E92">
        <w:rPr>
          <w:sz w:val="16"/>
          <w:szCs w:val="16"/>
        </w:rPr>
        <w:t xml:space="preserve">    </w:t>
      </w:r>
      <w:r w:rsidRPr="00C06EB5">
        <w:rPr>
          <w:b/>
          <w:bCs/>
          <w:sz w:val="16"/>
          <w:szCs w:val="16"/>
        </w:rPr>
        <w:t>March 202</w:t>
      </w:r>
      <w:r w:rsidR="00670897" w:rsidRPr="00C06EB5">
        <w:rPr>
          <w:b/>
          <w:bCs/>
          <w:sz w:val="16"/>
          <w:szCs w:val="16"/>
        </w:rPr>
        <w:t>5</w:t>
      </w:r>
      <w:r w:rsidRPr="00C06EB5">
        <w:rPr>
          <w:b/>
          <w:bCs/>
          <w:sz w:val="16"/>
          <w:szCs w:val="16"/>
        </w:rPr>
        <w:t xml:space="preserve"> – p</w:t>
      </w:r>
      <w:r w:rsidR="00C67E92">
        <w:rPr>
          <w:b/>
          <w:bCs/>
          <w:sz w:val="16"/>
          <w:szCs w:val="16"/>
        </w:rPr>
        <w:t>resent</w:t>
      </w:r>
    </w:p>
    <w:p w14:paraId="22D8779F" w14:textId="60723C6A" w:rsidR="00126247" w:rsidRPr="00164CDC" w:rsidRDefault="00B17548" w:rsidP="00126247">
      <w:pPr>
        <w:pStyle w:val="ListParagraph"/>
        <w:numPr>
          <w:ilvl w:val="0"/>
          <w:numId w:val="17"/>
        </w:numPr>
        <w:spacing w:after="0" w:line="240" w:lineRule="auto"/>
        <w:rPr>
          <w:sz w:val="16"/>
          <w:szCs w:val="16"/>
        </w:rPr>
      </w:pPr>
      <w:r w:rsidRPr="0053068C">
        <w:rPr>
          <w:sz w:val="16"/>
          <w:szCs w:val="16"/>
        </w:rPr>
        <w:t>Developing</w:t>
      </w:r>
      <w:r w:rsidR="002A492D">
        <w:rPr>
          <w:sz w:val="16"/>
          <w:szCs w:val="16"/>
        </w:rPr>
        <w:t xml:space="preserve"> and enhancing</w:t>
      </w:r>
      <w:r w:rsidR="00FB5B9B" w:rsidRPr="0053068C">
        <w:rPr>
          <w:sz w:val="16"/>
          <w:szCs w:val="16"/>
        </w:rPr>
        <w:t xml:space="preserve"> </w:t>
      </w:r>
      <w:r w:rsidRPr="0053068C">
        <w:rPr>
          <w:sz w:val="16"/>
          <w:szCs w:val="16"/>
        </w:rPr>
        <w:t xml:space="preserve">web </w:t>
      </w:r>
      <w:r w:rsidR="00126247" w:rsidRPr="0053068C">
        <w:rPr>
          <w:sz w:val="16"/>
          <w:szCs w:val="16"/>
        </w:rPr>
        <w:t>applications</w:t>
      </w:r>
      <w:r w:rsidR="00126247" w:rsidRPr="00126247">
        <w:rPr>
          <w:sz w:val="16"/>
          <w:szCs w:val="16"/>
        </w:rPr>
        <w:t xml:space="preserve"> contributing to improved funding acquisition for Christian institutions.</w:t>
      </w:r>
    </w:p>
    <w:p w14:paraId="69568621" w14:textId="2380EBB4" w:rsidR="00164CDC" w:rsidRPr="00164CDC" w:rsidRDefault="0053068C" w:rsidP="00164CDC">
      <w:pPr>
        <w:pStyle w:val="ListParagraph"/>
        <w:numPr>
          <w:ilvl w:val="0"/>
          <w:numId w:val="17"/>
        </w:numPr>
        <w:spacing w:line="240" w:lineRule="auto"/>
        <w:rPr>
          <w:sz w:val="16"/>
          <w:szCs w:val="16"/>
        </w:rPr>
      </w:pPr>
      <w:r w:rsidRPr="0053068C">
        <w:rPr>
          <w:sz w:val="16"/>
          <w:szCs w:val="16"/>
        </w:rPr>
        <w:t>Collaborating</w:t>
      </w:r>
      <w:r w:rsidR="00163390" w:rsidRPr="0053068C">
        <w:rPr>
          <w:sz w:val="16"/>
          <w:szCs w:val="16"/>
        </w:rPr>
        <w:t xml:space="preserve"> with </w:t>
      </w:r>
      <w:r w:rsidR="004909C7" w:rsidRPr="0053068C">
        <w:rPr>
          <w:sz w:val="16"/>
          <w:szCs w:val="16"/>
        </w:rPr>
        <w:t xml:space="preserve">team members </w:t>
      </w:r>
      <w:r w:rsidR="00631394" w:rsidRPr="0053068C">
        <w:rPr>
          <w:sz w:val="16"/>
          <w:szCs w:val="16"/>
        </w:rPr>
        <w:t>using collaboration tools</w:t>
      </w:r>
      <w:r w:rsidRPr="0053068C">
        <w:rPr>
          <w:sz w:val="16"/>
          <w:szCs w:val="16"/>
        </w:rPr>
        <w:t xml:space="preserve"> to manage and track project</w:t>
      </w:r>
      <w:r w:rsidR="00A30DB5">
        <w:rPr>
          <w:sz w:val="16"/>
          <w:szCs w:val="16"/>
        </w:rPr>
        <w:t>s’</w:t>
      </w:r>
      <w:r w:rsidRPr="0053068C">
        <w:rPr>
          <w:sz w:val="16"/>
          <w:szCs w:val="16"/>
        </w:rPr>
        <w:t xml:space="preserve"> progress.</w:t>
      </w:r>
    </w:p>
    <w:p w14:paraId="2CCBC446" w14:textId="352B8859" w:rsidR="00CB3CD1" w:rsidRPr="00C06EB5" w:rsidRDefault="00CB3CD1" w:rsidP="003C1F83">
      <w:pPr>
        <w:spacing w:after="0"/>
        <w:rPr>
          <w:sz w:val="16"/>
          <w:szCs w:val="16"/>
        </w:rPr>
      </w:pPr>
      <w:r w:rsidRPr="00C06EB5">
        <w:rPr>
          <w:sz w:val="16"/>
          <w:szCs w:val="16"/>
        </w:rPr>
        <w:t xml:space="preserve">IT </w:t>
      </w:r>
      <w:r w:rsidR="00684682" w:rsidRPr="00C06EB5">
        <w:rPr>
          <w:sz w:val="16"/>
          <w:szCs w:val="16"/>
        </w:rPr>
        <w:t>Support</w:t>
      </w:r>
    </w:p>
    <w:p w14:paraId="26CEE6D5" w14:textId="20BB3864" w:rsidR="006F6DC9" w:rsidRPr="00C06EB5" w:rsidRDefault="00CB3CD1" w:rsidP="00641565">
      <w:pPr>
        <w:spacing w:after="0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Nuclear Power &amp; Energy Agency</w:t>
      </w:r>
      <w:r w:rsidR="005D23DF">
        <w:rPr>
          <w:b/>
          <w:bCs/>
          <w:sz w:val="16"/>
          <w:szCs w:val="16"/>
        </w:rPr>
        <w:t xml:space="preserve"> - Nairobi, Kenya.</w:t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Pr="00C06EB5">
        <w:rPr>
          <w:sz w:val="16"/>
          <w:szCs w:val="16"/>
        </w:rPr>
        <w:tab/>
      </w:r>
      <w:r w:rsidR="00FD1381" w:rsidRPr="00C06EB5">
        <w:rPr>
          <w:sz w:val="16"/>
          <w:szCs w:val="16"/>
        </w:rPr>
        <w:tab/>
      </w:r>
      <w:r w:rsidR="00FD1381" w:rsidRPr="00C06EB5">
        <w:rPr>
          <w:sz w:val="16"/>
          <w:szCs w:val="16"/>
        </w:rPr>
        <w:tab/>
      </w:r>
      <w:r w:rsidR="0062137B" w:rsidRPr="00C06EB5">
        <w:rPr>
          <w:sz w:val="16"/>
          <w:szCs w:val="16"/>
        </w:rPr>
        <w:tab/>
      </w:r>
      <w:r w:rsidR="00F26B86" w:rsidRPr="00C06EB5">
        <w:rPr>
          <w:sz w:val="16"/>
          <w:szCs w:val="16"/>
        </w:rPr>
        <w:t xml:space="preserve">       </w:t>
      </w:r>
      <w:r w:rsidR="00A55F58">
        <w:rPr>
          <w:sz w:val="16"/>
          <w:szCs w:val="16"/>
        </w:rPr>
        <w:t xml:space="preserve">      </w:t>
      </w:r>
      <w:r w:rsidRPr="00C06EB5">
        <w:rPr>
          <w:b/>
          <w:bCs/>
          <w:sz w:val="16"/>
          <w:szCs w:val="16"/>
        </w:rPr>
        <w:t>July 2023 – July 2024</w:t>
      </w:r>
    </w:p>
    <w:p w14:paraId="51BD9181" w14:textId="7AB80F72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Ensured efficient operation of the IT infrastructure by monitoring systems, troubleshooting issues, and minimizing downtime.</w:t>
      </w:r>
    </w:p>
    <w:p w14:paraId="7083E5AA" w14:textId="77777777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Provided technical support to staff, successfully resolving 90% of IT related issues and improving overall user satisfaction.</w:t>
      </w:r>
    </w:p>
    <w:p w14:paraId="0F0EA8DE" w14:textId="71965A4C" w:rsidR="00D537D9" w:rsidRPr="00C06EB5" w:rsidRDefault="00D537D9" w:rsidP="00FC589A">
      <w:pPr>
        <w:pStyle w:val="ListParagraph"/>
        <w:numPr>
          <w:ilvl w:val="0"/>
          <w:numId w:val="11"/>
        </w:numPr>
        <w:spacing w:after="24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Evaluated IT infrastructure and user feedback, identifying key areas for improvement and implementing corrective measures t</w:t>
      </w:r>
      <w:r w:rsidR="002A492D">
        <w:rPr>
          <w:sz w:val="16"/>
          <w:szCs w:val="16"/>
        </w:rPr>
        <w:t xml:space="preserve">o </w:t>
      </w:r>
      <w:r w:rsidRPr="00C06EB5">
        <w:rPr>
          <w:sz w:val="16"/>
          <w:szCs w:val="16"/>
        </w:rPr>
        <w:t>enhance system performance and efficiency.</w:t>
      </w:r>
    </w:p>
    <w:p w14:paraId="76440594" w14:textId="395C857E" w:rsidR="009113BC" w:rsidRPr="00C06EB5" w:rsidRDefault="002A492D" w:rsidP="006B6B09">
      <w:pPr>
        <w:pStyle w:val="ListParagraph"/>
        <w:numPr>
          <w:ilvl w:val="0"/>
          <w:numId w:val="11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Digitalized</w:t>
      </w:r>
      <w:r w:rsidR="00D537D9" w:rsidRPr="00C06EB5">
        <w:rPr>
          <w:sz w:val="16"/>
          <w:szCs w:val="16"/>
        </w:rPr>
        <w:t xml:space="preserve"> organizational processes, streamlining workflows, reducing reliance on paper, and improving process efficiency by 80%.</w:t>
      </w:r>
    </w:p>
    <w:p w14:paraId="5438CB1C" w14:textId="364959D4" w:rsidR="009113BC" w:rsidRPr="00C06EB5" w:rsidRDefault="009113BC" w:rsidP="003C1F83">
      <w:p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Software Engineer</w:t>
      </w:r>
    </w:p>
    <w:p w14:paraId="02E6AD75" w14:textId="4945A2FF" w:rsidR="009113BC" w:rsidRPr="00C06EB5" w:rsidRDefault="009113BC" w:rsidP="003C1F83">
      <w:pPr>
        <w:spacing w:after="0" w:line="240" w:lineRule="auto"/>
        <w:rPr>
          <w:b/>
          <w:bCs/>
          <w:sz w:val="16"/>
          <w:szCs w:val="16"/>
        </w:rPr>
      </w:pPr>
      <w:r w:rsidRPr="00C06EB5">
        <w:rPr>
          <w:b/>
          <w:bCs/>
          <w:sz w:val="16"/>
          <w:szCs w:val="16"/>
        </w:rPr>
        <w:t>Rebirth of a Queen</w:t>
      </w:r>
      <w:r w:rsidR="005D23DF">
        <w:rPr>
          <w:b/>
          <w:bCs/>
          <w:sz w:val="16"/>
          <w:szCs w:val="16"/>
        </w:rPr>
        <w:t xml:space="preserve"> - Nairobi, Kenya.</w:t>
      </w:r>
      <w:r w:rsidR="00AB2E30" w:rsidRPr="00C06EB5">
        <w:rPr>
          <w:b/>
          <w:bCs/>
          <w:sz w:val="16"/>
          <w:szCs w:val="16"/>
        </w:rPr>
        <w:t xml:space="preserve"> </w:t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AB2E30" w:rsidRPr="00C06EB5">
        <w:rPr>
          <w:b/>
          <w:bCs/>
          <w:sz w:val="16"/>
          <w:szCs w:val="16"/>
        </w:rPr>
        <w:tab/>
      </w:r>
      <w:r w:rsidR="00F26B86" w:rsidRPr="00C06EB5">
        <w:rPr>
          <w:b/>
          <w:bCs/>
          <w:sz w:val="16"/>
          <w:szCs w:val="16"/>
        </w:rPr>
        <w:t xml:space="preserve">    </w:t>
      </w:r>
      <w:r w:rsidR="0086051A">
        <w:rPr>
          <w:b/>
          <w:bCs/>
          <w:sz w:val="16"/>
          <w:szCs w:val="16"/>
        </w:rPr>
        <w:t xml:space="preserve">      </w:t>
      </w:r>
      <w:r w:rsidR="00AB2E30" w:rsidRPr="00C06EB5">
        <w:rPr>
          <w:b/>
          <w:bCs/>
          <w:sz w:val="16"/>
          <w:szCs w:val="16"/>
        </w:rPr>
        <w:t>April 2023 – June 2023</w:t>
      </w:r>
    </w:p>
    <w:p w14:paraId="029DCDA3" w14:textId="6FFB4D3F" w:rsidR="00AB2E30" w:rsidRPr="00C06EB5" w:rsidRDefault="00AA0426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Assisted in the development o</w:t>
      </w:r>
      <w:r w:rsidR="00B03A2F" w:rsidRPr="00C06EB5">
        <w:rPr>
          <w:sz w:val="16"/>
          <w:szCs w:val="16"/>
        </w:rPr>
        <w:t>f</w:t>
      </w:r>
      <w:r w:rsidRPr="00C06EB5">
        <w:rPr>
          <w:sz w:val="16"/>
          <w:szCs w:val="16"/>
        </w:rPr>
        <w:t xml:space="preserve"> frontend of a web application using react and redux.</w:t>
      </w:r>
    </w:p>
    <w:p w14:paraId="20498EBE" w14:textId="1996A978" w:rsidR="00AA0426" w:rsidRPr="00C06EB5" w:rsidRDefault="00B03A2F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Built REST Apis with ruby on rails to serve the frontend.</w:t>
      </w:r>
    </w:p>
    <w:p w14:paraId="6F2466D8" w14:textId="19849995" w:rsidR="00B03A2F" w:rsidRPr="00C06EB5" w:rsidRDefault="00DC11D8" w:rsidP="008A3C06">
      <w:pPr>
        <w:pStyle w:val="ListParagraph"/>
        <w:numPr>
          <w:ilvl w:val="0"/>
          <w:numId w:val="12"/>
        </w:numPr>
        <w:spacing w:after="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Collaborate</w:t>
      </w:r>
      <w:r w:rsidR="00164CDC">
        <w:rPr>
          <w:sz w:val="16"/>
          <w:szCs w:val="16"/>
        </w:rPr>
        <w:t>d</w:t>
      </w:r>
      <w:r w:rsidRPr="00C06EB5">
        <w:rPr>
          <w:sz w:val="16"/>
          <w:szCs w:val="16"/>
        </w:rPr>
        <w:t xml:space="preserve"> with team members using version control system Git and </w:t>
      </w:r>
      <w:r w:rsidR="001216F6" w:rsidRPr="00C06EB5">
        <w:rPr>
          <w:sz w:val="16"/>
          <w:szCs w:val="16"/>
        </w:rPr>
        <w:t>GitHub</w:t>
      </w:r>
      <w:r w:rsidR="008A3C06" w:rsidRPr="00C06EB5">
        <w:rPr>
          <w:sz w:val="16"/>
          <w:szCs w:val="16"/>
        </w:rPr>
        <w:t xml:space="preserve"> to manage and track changes.</w:t>
      </w:r>
    </w:p>
    <w:p w14:paraId="00BB0B24" w14:textId="42728F75" w:rsidR="001216F6" w:rsidRPr="00C06EB5" w:rsidRDefault="00CB4A9E" w:rsidP="00CB4A9E">
      <w:pPr>
        <w:pStyle w:val="ListParagraph"/>
        <w:numPr>
          <w:ilvl w:val="0"/>
          <w:numId w:val="12"/>
        </w:numPr>
        <w:spacing w:after="120" w:line="240" w:lineRule="auto"/>
        <w:rPr>
          <w:sz w:val="16"/>
          <w:szCs w:val="16"/>
        </w:rPr>
      </w:pPr>
      <w:r w:rsidRPr="00C06EB5">
        <w:rPr>
          <w:sz w:val="16"/>
          <w:szCs w:val="16"/>
        </w:rPr>
        <w:t>Utilized</w:t>
      </w:r>
      <w:r w:rsidR="00C6126D" w:rsidRPr="00C06EB5">
        <w:rPr>
          <w:sz w:val="16"/>
          <w:szCs w:val="16"/>
        </w:rPr>
        <w:t xml:space="preserve"> </w:t>
      </w:r>
      <w:r w:rsidRPr="00C06EB5">
        <w:rPr>
          <w:sz w:val="16"/>
          <w:szCs w:val="16"/>
        </w:rPr>
        <w:t>Figma</w:t>
      </w:r>
      <w:r w:rsidR="00C6126D" w:rsidRPr="00C06EB5">
        <w:rPr>
          <w:sz w:val="16"/>
          <w:szCs w:val="16"/>
        </w:rPr>
        <w:t xml:space="preserve"> to build UI/UX designs for </w:t>
      </w:r>
      <w:r w:rsidRPr="00C06EB5">
        <w:rPr>
          <w:sz w:val="16"/>
          <w:szCs w:val="16"/>
        </w:rPr>
        <w:t>the web application</w:t>
      </w:r>
      <w:r w:rsidR="00945901" w:rsidRPr="00C06EB5">
        <w:rPr>
          <w:sz w:val="16"/>
          <w:szCs w:val="16"/>
        </w:rPr>
        <w:t>.</w:t>
      </w:r>
    </w:p>
    <w:p w14:paraId="58514504" w14:textId="76E1C43E" w:rsidR="00D167F5" w:rsidRPr="000E412F" w:rsidRDefault="00D167F5" w:rsidP="00B37F7E">
      <w:pPr>
        <w:pStyle w:val="ContactInfo"/>
        <w:spacing w:after="120"/>
        <w:rPr>
          <w:b/>
          <w:bCs/>
          <w:sz w:val="20"/>
          <w:szCs w:val="20"/>
          <w:u w:val="single"/>
        </w:rPr>
      </w:pPr>
      <w:r w:rsidRPr="000E412F">
        <w:rPr>
          <w:b/>
          <w:bCs/>
          <w:sz w:val="20"/>
          <w:szCs w:val="20"/>
          <w:u w:val="single"/>
        </w:rPr>
        <w:t>Technical Skills</w:t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  <w:r w:rsidRPr="000E412F">
        <w:rPr>
          <w:b/>
          <w:bCs/>
          <w:sz w:val="20"/>
          <w:szCs w:val="20"/>
          <w:u w:val="single"/>
        </w:rPr>
        <w:tab/>
      </w:r>
    </w:p>
    <w:p w14:paraId="18F611D6" w14:textId="135670AB" w:rsidR="002C31C7" w:rsidRPr="002915B9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 xml:space="preserve">Languages </w:t>
      </w:r>
      <w:r w:rsidR="00D167F5" w:rsidRPr="002915B9">
        <w:rPr>
          <w:sz w:val="16"/>
          <w:szCs w:val="16"/>
        </w:rPr>
        <w:t xml:space="preserve">- HTML, CSS, JavaScript, </w:t>
      </w:r>
      <w:r w:rsidR="00D0527D">
        <w:rPr>
          <w:sz w:val="16"/>
          <w:szCs w:val="16"/>
        </w:rPr>
        <w:t xml:space="preserve">TypeScript, </w:t>
      </w:r>
      <w:r w:rsidR="00D167F5" w:rsidRPr="002915B9">
        <w:rPr>
          <w:sz w:val="16"/>
          <w:szCs w:val="16"/>
        </w:rPr>
        <w:t>Python,</w:t>
      </w:r>
      <w:r w:rsidR="00661DAE" w:rsidRPr="002915B9">
        <w:rPr>
          <w:sz w:val="16"/>
          <w:szCs w:val="16"/>
        </w:rPr>
        <w:t xml:space="preserve"> Ruby</w:t>
      </w:r>
      <w:r w:rsidR="00423747" w:rsidRPr="002915B9">
        <w:rPr>
          <w:sz w:val="16"/>
          <w:szCs w:val="16"/>
        </w:rPr>
        <w:t>, SQL</w:t>
      </w:r>
      <w:r w:rsidR="00BA0B55">
        <w:rPr>
          <w:sz w:val="16"/>
          <w:szCs w:val="16"/>
        </w:rPr>
        <w:t>.</w:t>
      </w:r>
    </w:p>
    <w:p w14:paraId="3ABCCBDA" w14:textId="637024C4" w:rsidR="002C31C7" w:rsidRPr="002915B9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>Frameworks</w:t>
      </w:r>
      <w:r w:rsidRPr="002915B9">
        <w:rPr>
          <w:sz w:val="16"/>
          <w:szCs w:val="16"/>
        </w:rPr>
        <w:t xml:space="preserve"> </w:t>
      </w:r>
      <w:r w:rsidR="009305DC" w:rsidRPr="002915B9">
        <w:rPr>
          <w:sz w:val="16"/>
          <w:szCs w:val="16"/>
        </w:rPr>
        <w:t>- React.js</w:t>
      </w:r>
      <w:r w:rsidR="00D167F5" w:rsidRPr="002915B9">
        <w:rPr>
          <w:sz w:val="16"/>
          <w:szCs w:val="16"/>
        </w:rPr>
        <w:t>, Django,</w:t>
      </w:r>
      <w:r w:rsidR="00661DAE" w:rsidRPr="002915B9">
        <w:rPr>
          <w:sz w:val="16"/>
          <w:szCs w:val="16"/>
        </w:rPr>
        <w:t xml:space="preserve"> Ruby on Rails</w:t>
      </w:r>
      <w:r w:rsidR="00BA0B55">
        <w:rPr>
          <w:sz w:val="16"/>
          <w:szCs w:val="16"/>
        </w:rPr>
        <w:t>.</w:t>
      </w:r>
    </w:p>
    <w:p w14:paraId="7A688368" w14:textId="6E712C99" w:rsidR="00D167F5" w:rsidRDefault="002C31C7" w:rsidP="008510F5">
      <w:pPr>
        <w:spacing w:line="240" w:lineRule="auto"/>
        <w:rPr>
          <w:sz w:val="16"/>
          <w:szCs w:val="16"/>
        </w:rPr>
      </w:pPr>
      <w:r w:rsidRPr="002915B9">
        <w:rPr>
          <w:b/>
          <w:bCs/>
          <w:sz w:val="16"/>
          <w:szCs w:val="16"/>
        </w:rPr>
        <w:t>Developer Tools</w:t>
      </w:r>
      <w:r w:rsidR="00661DAE" w:rsidRPr="002915B9">
        <w:rPr>
          <w:b/>
          <w:bCs/>
          <w:sz w:val="16"/>
          <w:szCs w:val="16"/>
        </w:rPr>
        <w:t>/Technologies</w:t>
      </w:r>
      <w:r w:rsidRPr="002915B9">
        <w:rPr>
          <w:sz w:val="16"/>
          <w:szCs w:val="16"/>
        </w:rPr>
        <w:t xml:space="preserve"> </w:t>
      </w:r>
      <w:r w:rsidR="009305DC" w:rsidRPr="002915B9">
        <w:rPr>
          <w:sz w:val="16"/>
          <w:szCs w:val="16"/>
        </w:rPr>
        <w:t>– VS Code,</w:t>
      </w:r>
      <w:r w:rsidRPr="002915B9">
        <w:rPr>
          <w:sz w:val="16"/>
          <w:szCs w:val="16"/>
        </w:rPr>
        <w:t xml:space="preserve"> </w:t>
      </w:r>
      <w:r w:rsidR="00D167F5" w:rsidRPr="002915B9">
        <w:rPr>
          <w:sz w:val="16"/>
          <w:szCs w:val="16"/>
        </w:rPr>
        <w:t>Git and GitHub</w:t>
      </w:r>
      <w:r w:rsidR="009305DC" w:rsidRPr="002915B9">
        <w:rPr>
          <w:sz w:val="16"/>
          <w:szCs w:val="16"/>
        </w:rPr>
        <w:t xml:space="preserve">, </w:t>
      </w:r>
      <w:r w:rsidR="00661DAE" w:rsidRPr="002915B9">
        <w:rPr>
          <w:sz w:val="16"/>
          <w:szCs w:val="16"/>
        </w:rPr>
        <w:t>Sublime,</w:t>
      </w:r>
      <w:r w:rsidR="00EB5E32" w:rsidRPr="002915B9">
        <w:rPr>
          <w:sz w:val="16"/>
          <w:szCs w:val="16"/>
        </w:rPr>
        <w:t xml:space="preserve"> Linux</w:t>
      </w:r>
      <w:r w:rsidR="00FC589A" w:rsidRPr="002915B9">
        <w:rPr>
          <w:sz w:val="16"/>
          <w:szCs w:val="16"/>
        </w:rPr>
        <w:t>, Celery, Redis</w:t>
      </w:r>
      <w:r w:rsidR="00BA0B55">
        <w:rPr>
          <w:sz w:val="16"/>
          <w:szCs w:val="16"/>
        </w:rPr>
        <w:t>.</w:t>
      </w:r>
    </w:p>
    <w:p w14:paraId="2F79B3E6" w14:textId="6AB2F516" w:rsidR="00256C08" w:rsidRDefault="00392DCB" w:rsidP="00EB524B">
      <w:pPr>
        <w:spacing w:line="240" w:lineRule="auto"/>
        <w:rPr>
          <w:sz w:val="16"/>
          <w:szCs w:val="16"/>
        </w:rPr>
      </w:pPr>
      <w:r w:rsidRPr="00E00D49">
        <w:rPr>
          <w:b/>
          <w:bCs/>
          <w:sz w:val="16"/>
          <w:szCs w:val="16"/>
        </w:rPr>
        <w:t>Soft Skills</w:t>
      </w:r>
      <w:r>
        <w:rPr>
          <w:sz w:val="16"/>
          <w:szCs w:val="16"/>
        </w:rPr>
        <w:t xml:space="preserve"> – Teamwork, Communication, collaboration, </w:t>
      </w:r>
      <w:r w:rsidR="00D934C1">
        <w:rPr>
          <w:sz w:val="16"/>
          <w:szCs w:val="16"/>
        </w:rPr>
        <w:t xml:space="preserve">critical thinking, </w:t>
      </w:r>
      <w:r w:rsidR="0012629C">
        <w:rPr>
          <w:sz w:val="16"/>
          <w:szCs w:val="16"/>
        </w:rPr>
        <w:t>problem solving, creativity</w:t>
      </w:r>
      <w:r w:rsidR="00BA0B55">
        <w:rPr>
          <w:sz w:val="16"/>
          <w:szCs w:val="16"/>
        </w:rPr>
        <w:t>.</w:t>
      </w:r>
    </w:p>
    <w:p w14:paraId="5426BE12" w14:textId="62473F8B" w:rsidR="00A25B54" w:rsidRPr="002915B9" w:rsidRDefault="00A25B54" w:rsidP="008510F5">
      <w:pPr>
        <w:spacing w:after="120" w:line="240" w:lineRule="auto"/>
        <w:rPr>
          <w:sz w:val="16"/>
          <w:szCs w:val="16"/>
        </w:rPr>
      </w:pPr>
      <w:r w:rsidRPr="00EB524B">
        <w:rPr>
          <w:b/>
          <w:bCs/>
          <w:sz w:val="16"/>
          <w:szCs w:val="16"/>
        </w:rPr>
        <w:t>Other</w:t>
      </w:r>
      <w:r>
        <w:rPr>
          <w:sz w:val="16"/>
          <w:szCs w:val="16"/>
        </w:rPr>
        <w:t xml:space="preserve"> - Data Structures and algorithms, </w:t>
      </w:r>
      <w:r w:rsidR="00905128">
        <w:rPr>
          <w:sz w:val="16"/>
          <w:szCs w:val="16"/>
        </w:rPr>
        <w:t xml:space="preserve">system design, </w:t>
      </w:r>
      <w:r w:rsidR="004C3C5C">
        <w:rPr>
          <w:sz w:val="16"/>
          <w:szCs w:val="16"/>
        </w:rPr>
        <w:t>management engineering, project management</w:t>
      </w:r>
    </w:p>
    <w:p w14:paraId="11C771EE" w14:textId="26FA370F" w:rsidR="005C6F14" w:rsidRPr="000E412F" w:rsidRDefault="005C6F14" w:rsidP="18E3448C">
      <w:pPr>
        <w:spacing w:after="240"/>
        <w:rPr>
          <w:b/>
          <w:bCs/>
          <w:sz w:val="20"/>
          <w:szCs w:val="20"/>
          <w:u w:val="single"/>
        </w:rPr>
      </w:pPr>
      <w:r w:rsidRPr="000E412F">
        <w:rPr>
          <w:b/>
          <w:bCs/>
          <w:sz w:val="20"/>
          <w:szCs w:val="20"/>
          <w:u w:val="single"/>
        </w:rPr>
        <w:t>Projects</w:t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  <w:r w:rsidR="00D167F5" w:rsidRPr="000E412F">
        <w:rPr>
          <w:b/>
          <w:bCs/>
          <w:sz w:val="20"/>
          <w:szCs w:val="20"/>
          <w:u w:val="single"/>
        </w:rPr>
        <w:tab/>
      </w:r>
    </w:p>
    <w:p w14:paraId="4470BAB4" w14:textId="1C9FAFEA" w:rsidR="00A44536" w:rsidRDefault="00A44536" w:rsidP="29CC550B">
      <w:pPr>
        <w:rPr>
          <w:sz w:val="16"/>
          <w:szCs w:val="16"/>
        </w:rPr>
      </w:pPr>
      <w:r w:rsidRPr="00603578">
        <w:rPr>
          <w:b/>
          <w:bCs/>
          <w:sz w:val="18"/>
          <w:szCs w:val="18"/>
        </w:rPr>
        <w:t>My Portfolio</w:t>
      </w:r>
      <w:r>
        <w:rPr>
          <w:b/>
          <w:bCs/>
          <w:sz w:val="16"/>
          <w:szCs w:val="16"/>
        </w:rPr>
        <w:t xml:space="preserve"> – </w:t>
      </w:r>
      <w:r w:rsidRPr="00BA0B55">
        <w:rPr>
          <w:i/>
          <w:iCs/>
          <w:sz w:val="16"/>
          <w:szCs w:val="16"/>
        </w:rPr>
        <w:t>HTML</w:t>
      </w:r>
      <w:r w:rsidR="003B3DE3">
        <w:rPr>
          <w:i/>
          <w:iCs/>
          <w:sz w:val="16"/>
          <w:szCs w:val="16"/>
        </w:rPr>
        <w:t xml:space="preserve">, </w:t>
      </w:r>
      <w:r w:rsidRPr="00BA0B55">
        <w:rPr>
          <w:i/>
          <w:iCs/>
          <w:sz w:val="16"/>
          <w:szCs w:val="16"/>
        </w:rPr>
        <w:t>CSS</w:t>
      </w:r>
      <w:r w:rsidR="001022FD" w:rsidRPr="00BA0B55">
        <w:rPr>
          <w:i/>
          <w:iCs/>
          <w:sz w:val="16"/>
          <w:szCs w:val="16"/>
        </w:rPr>
        <w:t>, Bootstrap, Python, Django, PostgreSQL</w:t>
      </w:r>
      <w:r w:rsidR="00BA0B55">
        <w:rPr>
          <w:sz w:val="16"/>
          <w:szCs w:val="16"/>
        </w:rPr>
        <w:t>.</w:t>
      </w:r>
    </w:p>
    <w:p w14:paraId="7AD35930" w14:textId="0F04B243" w:rsidR="005E5466" w:rsidRPr="009A3A2E" w:rsidRDefault="009E17CC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 xml:space="preserve">Utilized </w:t>
      </w:r>
      <w:r w:rsidR="001B1D69" w:rsidRPr="009A3A2E">
        <w:rPr>
          <w:sz w:val="16"/>
          <w:szCs w:val="16"/>
        </w:rPr>
        <w:t>Django’s</w:t>
      </w:r>
      <w:r w:rsidRPr="009A3A2E">
        <w:rPr>
          <w:sz w:val="16"/>
          <w:szCs w:val="16"/>
        </w:rPr>
        <w:t xml:space="preserve"> model view template</w:t>
      </w:r>
      <w:r w:rsidR="001C659B">
        <w:rPr>
          <w:sz w:val="16"/>
          <w:szCs w:val="16"/>
        </w:rPr>
        <w:t xml:space="preserve"> pattern</w:t>
      </w:r>
      <w:r w:rsidRPr="009A3A2E">
        <w:rPr>
          <w:sz w:val="16"/>
          <w:szCs w:val="16"/>
        </w:rPr>
        <w:t xml:space="preserve"> to</w:t>
      </w:r>
      <w:r w:rsidR="00447082" w:rsidRPr="009A3A2E">
        <w:rPr>
          <w:sz w:val="16"/>
          <w:szCs w:val="16"/>
        </w:rPr>
        <w:t xml:space="preserve"> build full stack </w:t>
      </w:r>
      <w:r w:rsidR="001B1D69" w:rsidRPr="009A3A2E">
        <w:rPr>
          <w:sz w:val="16"/>
          <w:szCs w:val="16"/>
        </w:rPr>
        <w:t>web application</w:t>
      </w:r>
      <w:r w:rsidR="00164CDC">
        <w:rPr>
          <w:sz w:val="16"/>
          <w:szCs w:val="16"/>
        </w:rPr>
        <w:t>.</w:t>
      </w:r>
    </w:p>
    <w:p w14:paraId="1D9D51D5" w14:textId="29FFD859" w:rsidR="001B1D69" w:rsidRPr="009A3A2E" w:rsidRDefault="001B1D69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 xml:space="preserve">Implemented Django ‘s authentication </w:t>
      </w:r>
      <w:r w:rsidR="00806CCA" w:rsidRPr="009A3A2E">
        <w:rPr>
          <w:sz w:val="16"/>
          <w:szCs w:val="16"/>
        </w:rPr>
        <w:t>features and enabled google authorization to sign up and sign in</w:t>
      </w:r>
    </w:p>
    <w:p w14:paraId="7F2DEC21" w14:textId="37E82A22" w:rsidR="00806CCA" w:rsidRPr="009A3A2E" w:rsidRDefault="00806CCA" w:rsidP="009A3A2E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9A3A2E">
        <w:rPr>
          <w:sz w:val="16"/>
          <w:szCs w:val="16"/>
        </w:rPr>
        <w:t>Utilized PostgreSQL</w:t>
      </w:r>
      <w:r w:rsidR="00164CDC">
        <w:rPr>
          <w:sz w:val="16"/>
          <w:szCs w:val="16"/>
        </w:rPr>
        <w:t xml:space="preserve"> database and</w:t>
      </w:r>
      <w:r w:rsidRPr="009A3A2E">
        <w:rPr>
          <w:sz w:val="16"/>
          <w:szCs w:val="16"/>
        </w:rPr>
        <w:t xml:space="preserve"> </w:t>
      </w:r>
      <w:r w:rsidR="009A3A2E" w:rsidRPr="009A3A2E">
        <w:rPr>
          <w:sz w:val="16"/>
          <w:szCs w:val="16"/>
        </w:rPr>
        <w:t>search functionality to search through projects</w:t>
      </w:r>
    </w:p>
    <w:p w14:paraId="250F326C" w14:textId="760DA6D6" w:rsidR="00852497" w:rsidRDefault="005C6F14" w:rsidP="29CC550B">
      <w:pPr>
        <w:rPr>
          <w:i/>
          <w:iCs/>
          <w:sz w:val="16"/>
          <w:szCs w:val="16"/>
        </w:rPr>
      </w:pPr>
      <w:proofErr w:type="spellStart"/>
      <w:r w:rsidRPr="009A3A2E">
        <w:rPr>
          <w:b/>
          <w:bCs/>
          <w:color w:val="000000" w:themeColor="text1"/>
          <w:sz w:val="18"/>
          <w:szCs w:val="18"/>
        </w:rPr>
        <w:t>Aeroskymart</w:t>
      </w:r>
      <w:proofErr w:type="spellEnd"/>
      <w:r w:rsidRPr="006816C0">
        <w:rPr>
          <w:color w:val="000000" w:themeColor="text1"/>
          <w:sz w:val="16"/>
          <w:szCs w:val="16"/>
        </w:rPr>
        <w:t xml:space="preserve"> </w:t>
      </w:r>
      <w:r w:rsidR="008047BB">
        <w:rPr>
          <w:sz w:val="16"/>
          <w:szCs w:val="16"/>
        </w:rPr>
        <w:t xml:space="preserve">– </w:t>
      </w:r>
      <w:r w:rsidR="008047BB" w:rsidRPr="0036772E">
        <w:rPr>
          <w:i/>
          <w:iCs/>
          <w:sz w:val="16"/>
          <w:szCs w:val="16"/>
        </w:rPr>
        <w:t>HTML</w:t>
      </w:r>
      <w:r w:rsidR="003F2AB5">
        <w:rPr>
          <w:i/>
          <w:iCs/>
          <w:sz w:val="16"/>
          <w:szCs w:val="16"/>
        </w:rPr>
        <w:t xml:space="preserve">, </w:t>
      </w:r>
      <w:r w:rsidR="008047BB" w:rsidRPr="0036772E">
        <w:rPr>
          <w:i/>
          <w:iCs/>
          <w:sz w:val="16"/>
          <w:szCs w:val="16"/>
        </w:rPr>
        <w:t xml:space="preserve">CSS, JavaScript, </w:t>
      </w:r>
      <w:r w:rsidR="004F03C4" w:rsidRPr="0036772E">
        <w:rPr>
          <w:i/>
          <w:iCs/>
          <w:sz w:val="16"/>
          <w:szCs w:val="16"/>
        </w:rPr>
        <w:t>React, Redux, Tailwind CSS, Bootstrap</w:t>
      </w:r>
      <w:r w:rsidR="00BA0B55">
        <w:rPr>
          <w:i/>
          <w:iCs/>
          <w:sz w:val="16"/>
          <w:szCs w:val="16"/>
        </w:rPr>
        <w:t>.</w:t>
      </w:r>
    </w:p>
    <w:p w14:paraId="3AADED11" w14:textId="15F9BD4C" w:rsidR="004648AA" w:rsidRPr="006816C0" w:rsidRDefault="004648AA" w:rsidP="006816C0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>Develop</w:t>
      </w:r>
      <w:r w:rsidR="00B6042D" w:rsidRPr="006816C0">
        <w:rPr>
          <w:sz w:val="16"/>
          <w:szCs w:val="16"/>
        </w:rPr>
        <w:t>ed</w:t>
      </w:r>
      <w:r w:rsidRPr="006816C0">
        <w:rPr>
          <w:sz w:val="16"/>
          <w:szCs w:val="16"/>
        </w:rPr>
        <w:t xml:space="preserve"> an e</w:t>
      </w:r>
      <w:r w:rsidR="00A833D4">
        <w:rPr>
          <w:sz w:val="16"/>
          <w:szCs w:val="16"/>
        </w:rPr>
        <w:t>-c</w:t>
      </w:r>
      <w:r w:rsidRPr="006816C0">
        <w:rPr>
          <w:sz w:val="16"/>
          <w:szCs w:val="16"/>
        </w:rPr>
        <w:t>ommerce user interface using React.js and Tailwind CSS to create a marketplace for aviation-related products</w:t>
      </w:r>
      <w:r w:rsidR="00B6042D" w:rsidRPr="006816C0">
        <w:rPr>
          <w:sz w:val="16"/>
          <w:szCs w:val="16"/>
        </w:rPr>
        <w:t>.</w:t>
      </w:r>
    </w:p>
    <w:p w14:paraId="1582451F" w14:textId="619D45A8" w:rsidR="00B6042D" w:rsidRPr="006816C0" w:rsidRDefault="00B6042D" w:rsidP="006816C0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 xml:space="preserve">Utilized Redux to maintain </w:t>
      </w:r>
      <w:r w:rsidR="00203FA6" w:rsidRPr="006816C0">
        <w:rPr>
          <w:sz w:val="16"/>
          <w:szCs w:val="16"/>
        </w:rPr>
        <w:t>and centraliz</w:t>
      </w:r>
      <w:r w:rsidR="007D6FA6">
        <w:rPr>
          <w:sz w:val="16"/>
          <w:szCs w:val="16"/>
        </w:rPr>
        <w:t>e</w:t>
      </w:r>
      <w:r w:rsidR="00203FA6" w:rsidRPr="006816C0">
        <w:rPr>
          <w:sz w:val="16"/>
          <w:szCs w:val="16"/>
        </w:rPr>
        <w:t xml:space="preserve"> the application state.</w:t>
      </w:r>
    </w:p>
    <w:p w14:paraId="641F394E" w14:textId="395215B2" w:rsidR="00C2065E" w:rsidRDefault="00B17410" w:rsidP="29CC550B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6816C0">
        <w:rPr>
          <w:sz w:val="16"/>
          <w:szCs w:val="16"/>
        </w:rPr>
        <w:t>Fetch</w:t>
      </w:r>
      <w:r w:rsidR="00164CDC">
        <w:rPr>
          <w:sz w:val="16"/>
          <w:szCs w:val="16"/>
        </w:rPr>
        <w:t>ed</w:t>
      </w:r>
      <w:r w:rsidRPr="006816C0">
        <w:rPr>
          <w:sz w:val="16"/>
          <w:szCs w:val="16"/>
        </w:rPr>
        <w:t xml:space="preserve"> data from an API and rendering it in the application and implemented a search function</w:t>
      </w:r>
      <w:r w:rsidR="007D6FA6">
        <w:rPr>
          <w:sz w:val="16"/>
          <w:szCs w:val="16"/>
        </w:rPr>
        <w:t>ality</w:t>
      </w:r>
      <w:r w:rsidRPr="006816C0">
        <w:rPr>
          <w:sz w:val="16"/>
          <w:szCs w:val="16"/>
        </w:rPr>
        <w:t>.</w:t>
      </w:r>
    </w:p>
    <w:p w14:paraId="40508C4E" w14:textId="7875C431" w:rsidR="00852497" w:rsidRDefault="00852497" w:rsidP="29CC550B">
      <w:pPr>
        <w:rPr>
          <w:b/>
          <w:bCs/>
          <w:sz w:val="16"/>
          <w:szCs w:val="16"/>
        </w:rPr>
      </w:pPr>
      <w:proofErr w:type="spellStart"/>
      <w:r w:rsidRPr="007042C8">
        <w:rPr>
          <w:b/>
          <w:bCs/>
          <w:sz w:val="18"/>
          <w:szCs w:val="18"/>
        </w:rPr>
        <w:t>ConnectVerse</w:t>
      </w:r>
      <w:proofErr w:type="spellEnd"/>
      <w:r w:rsidR="00B17410">
        <w:rPr>
          <w:b/>
          <w:bCs/>
          <w:sz w:val="16"/>
          <w:szCs w:val="16"/>
        </w:rPr>
        <w:t xml:space="preserve"> </w:t>
      </w:r>
      <w:r w:rsidR="00A61003">
        <w:rPr>
          <w:b/>
          <w:bCs/>
          <w:sz w:val="16"/>
          <w:szCs w:val="16"/>
        </w:rPr>
        <w:t>–</w:t>
      </w:r>
      <w:r w:rsidR="00B17410">
        <w:rPr>
          <w:b/>
          <w:bCs/>
          <w:sz w:val="16"/>
          <w:szCs w:val="16"/>
        </w:rPr>
        <w:t xml:space="preserve"> </w:t>
      </w:r>
      <w:r w:rsidR="00A61003" w:rsidRPr="00AA71D1">
        <w:rPr>
          <w:i/>
          <w:iCs/>
          <w:sz w:val="16"/>
          <w:szCs w:val="16"/>
        </w:rPr>
        <w:t>HTML</w:t>
      </w:r>
      <w:r w:rsidR="00494BE3" w:rsidRPr="00AA71D1">
        <w:rPr>
          <w:i/>
          <w:iCs/>
          <w:sz w:val="16"/>
          <w:szCs w:val="16"/>
        </w:rPr>
        <w:t xml:space="preserve">, </w:t>
      </w:r>
      <w:r w:rsidR="00A61003" w:rsidRPr="00AA71D1">
        <w:rPr>
          <w:i/>
          <w:iCs/>
          <w:sz w:val="16"/>
          <w:szCs w:val="16"/>
        </w:rPr>
        <w:t xml:space="preserve">CSS, JavaScript, </w:t>
      </w:r>
      <w:r w:rsidR="00BD073F" w:rsidRPr="00AA71D1">
        <w:rPr>
          <w:i/>
          <w:iCs/>
          <w:sz w:val="16"/>
          <w:szCs w:val="16"/>
        </w:rPr>
        <w:t xml:space="preserve">React, </w:t>
      </w:r>
      <w:r w:rsidR="00494BE3" w:rsidRPr="00AA71D1">
        <w:rPr>
          <w:i/>
          <w:iCs/>
          <w:sz w:val="16"/>
          <w:szCs w:val="16"/>
        </w:rPr>
        <w:t>Bootstrap</w:t>
      </w:r>
      <w:r w:rsidR="00BA0B55">
        <w:rPr>
          <w:i/>
          <w:iCs/>
          <w:sz w:val="16"/>
          <w:szCs w:val="16"/>
        </w:rPr>
        <w:t>.</w:t>
      </w:r>
    </w:p>
    <w:p w14:paraId="4846E33B" w14:textId="3804E169" w:rsidR="003455F0" w:rsidRDefault="003325A3" w:rsidP="001633E9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455F0">
        <w:rPr>
          <w:sz w:val="16"/>
          <w:szCs w:val="16"/>
        </w:rPr>
        <w:t xml:space="preserve">Utilized the JSON Placeholder Mock API for data, implementing state management to handle </w:t>
      </w:r>
      <w:r w:rsidR="00370ADB" w:rsidRPr="003455F0">
        <w:rPr>
          <w:sz w:val="16"/>
          <w:szCs w:val="16"/>
        </w:rPr>
        <w:t>operations.</w:t>
      </w:r>
    </w:p>
    <w:p w14:paraId="262C3450" w14:textId="74F43632" w:rsidR="001633E9" w:rsidRDefault="001633E9" w:rsidP="001633E9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Some of the features </w:t>
      </w:r>
      <w:r w:rsidR="006B563F">
        <w:rPr>
          <w:sz w:val="16"/>
          <w:szCs w:val="16"/>
        </w:rPr>
        <w:t>include</w:t>
      </w:r>
      <w:r>
        <w:rPr>
          <w:sz w:val="16"/>
          <w:szCs w:val="16"/>
        </w:rPr>
        <w:t xml:space="preserve"> </w:t>
      </w:r>
      <w:r w:rsidR="002A4931">
        <w:rPr>
          <w:sz w:val="16"/>
          <w:szCs w:val="16"/>
        </w:rPr>
        <w:t>authentication, following, blocking</w:t>
      </w:r>
      <w:r w:rsidR="006B563F">
        <w:rPr>
          <w:sz w:val="16"/>
          <w:szCs w:val="16"/>
        </w:rPr>
        <w:t>, viewing and unfollowing other users.</w:t>
      </w:r>
    </w:p>
    <w:p w14:paraId="41DD11BC" w14:textId="29A4DD27" w:rsidR="00A54681" w:rsidRDefault="006B563F" w:rsidP="00A130FC">
      <w:pPr>
        <w:pStyle w:val="ListParagraph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>Implemented Google pay to enable user to subscribe to view more posts.</w:t>
      </w:r>
    </w:p>
    <w:p w14:paraId="18DB1980" w14:textId="5AABF7E1" w:rsidR="00164CDC" w:rsidRPr="00164CDC" w:rsidRDefault="00164CDC" w:rsidP="00164CDC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en-US"/>
        </w:rPr>
      </w:pPr>
      <w:r w:rsidRPr="00164CDC">
        <w:rPr>
          <w:rFonts w:eastAsia="Times New Roman" w:cs="Times New Roman"/>
          <w:color w:val="4B3A2E"/>
          <w:sz w:val="16"/>
          <w:szCs w:val="16"/>
          <w:lang w:eastAsia="en-US"/>
        </w:rPr>
        <w:t>Enabled viewing, liking, commenting, creating and deleting posts.</w:t>
      </w:r>
    </w:p>
    <w:sectPr w:rsidR="00164CDC" w:rsidRPr="00164CDC" w:rsidSect="00084058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68122" w14:textId="77777777" w:rsidR="00C94827" w:rsidRDefault="00C94827">
      <w:pPr>
        <w:spacing w:after="0" w:line="240" w:lineRule="auto"/>
      </w:pPr>
      <w:r>
        <w:separator/>
      </w:r>
    </w:p>
  </w:endnote>
  <w:endnote w:type="continuationSeparator" w:id="0">
    <w:p w14:paraId="5BE38E30" w14:textId="77777777" w:rsidR="00C94827" w:rsidRDefault="00C9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FE37C" w14:textId="77777777" w:rsidR="006F6DC9" w:rsidRDefault="001E75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29CC550B" w14:paraId="4CDD08CC" w14:textId="77777777" w:rsidTr="29CC550B">
      <w:trPr>
        <w:trHeight w:val="300"/>
      </w:trPr>
      <w:tc>
        <w:tcPr>
          <w:tcW w:w="3330" w:type="dxa"/>
        </w:tcPr>
        <w:p w14:paraId="68ED3B0D" w14:textId="270C1D07" w:rsidR="29CC550B" w:rsidRDefault="29CC550B" w:rsidP="29CC550B">
          <w:pPr>
            <w:pStyle w:val="Header"/>
            <w:ind w:left="-115"/>
          </w:pPr>
        </w:p>
      </w:tc>
      <w:tc>
        <w:tcPr>
          <w:tcW w:w="3330" w:type="dxa"/>
        </w:tcPr>
        <w:p w14:paraId="0C787726" w14:textId="590E76DA" w:rsidR="29CC550B" w:rsidRDefault="29CC550B" w:rsidP="29CC550B">
          <w:pPr>
            <w:pStyle w:val="Header"/>
            <w:jc w:val="center"/>
          </w:pPr>
        </w:p>
      </w:tc>
      <w:tc>
        <w:tcPr>
          <w:tcW w:w="3330" w:type="dxa"/>
        </w:tcPr>
        <w:p w14:paraId="0583D8A6" w14:textId="7D28DEED" w:rsidR="29CC550B" w:rsidRDefault="29CC550B" w:rsidP="29CC550B">
          <w:pPr>
            <w:pStyle w:val="Header"/>
            <w:ind w:right="-115"/>
            <w:jc w:val="right"/>
          </w:pPr>
        </w:p>
      </w:tc>
    </w:tr>
  </w:tbl>
  <w:p w14:paraId="03725A05" w14:textId="048A13F8" w:rsidR="29CC550B" w:rsidRDefault="29CC550B" w:rsidP="29CC5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15DB" w14:textId="77777777" w:rsidR="00C94827" w:rsidRDefault="00C94827">
      <w:pPr>
        <w:spacing w:after="0" w:line="240" w:lineRule="auto"/>
      </w:pPr>
      <w:r>
        <w:separator/>
      </w:r>
    </w:p>
  </w:footnote>
  <w:footnote w:type="continuationSeparator" w:id="0">
    <w:p w14:paraId="5F0D3D82" w14:textId="77777777" w:rsidR="00C94827" w:rsidRDefault="00C94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70733A"/>
    <w:multiLevelType w:val="hybridMultilevel"/>
    <w:tmpl w:val="B25E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2CB3"/>
    <w:multiLevelType w:val="hybridMultilevel"/>
    <w:tmpl w:val="39BE8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A2626"/>
    <w:multiLevelType w:val="hybridMultilevel"/>
    <w:tmpl w:val="75AA8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B02E1"/>
    <w:multiLevelType w:val="hybridMultilevel"/>
    <w:tmpl w:val="352A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A1DBF"/>
    <w:multiLevelType w:val="hybridMultilevel"/>
    <w:tmpl w:val="C260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C663E"/>
    <w:multiLevelType w:val="hybridMultilevel"/>
    <w:tmpl w:val="3A7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F2188"/>
    <w:multiLevelType w:val="hybridMultilevel"/>
    <w:tmpl w:val="AF04CC7A"/>
    <w:lvl w:ilvl="0" w:tplc="FBACBBDA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04137">
    <w:abstractNumId w:val="9"/>
  </w:num>
  <w:num w:numId="2" w16cid:durableId="1955477547">
    <w:abstractNumId w:val="7"/>
  </w:num>
  <w:num w:numId="3" w16cid:durableId="1099105406">
    <w:abstractNumId w:val="6"/>
  </w:num>
  <w:num w:numId="4" w16cid:durableId="1639649756">
    <w:abstractNumId w:val="5"/>
  </w:num>
  <w:num w:numId="5" w16cid:durableId="1469786498">
    <w:abstractNumId w:val="4"/>
  </w:num>
  <w:num w:numId="6" w16cid:durableId="1345403307">
    <w:abstractNumId w:val="8"/>
  </w:num>
  <w:num w:numId="7" w16cid:durableId="163478945">
    <w:abstractNumId w:val="3"/>
  </w:num>
  <w:num w:numId="8" w16cid:durableId="492065591">
    <w:abstractNumId w:val="2"/>
  </w:num>
  <w:num w:numId="9" w16cid:durableId="516891031">
    <w:abstractNumId w:val="1"/>
  </w:num>
  <w:num w:numId="10" w16cid:durableId="423772555">
    <w:abstractNumId w:val="0"/>
  </w:num>
  <w:num w:numId="11" w16cid:durableId="670061190">
    <w:abstractNumId w:val="13"/>
  </w:num>
  <w:num w:numId="12" w16cid:durableId="1709986837">
    <w:abstractNumId w:val="15"/>
  </w:num>
  <w:num w:numId="13" w16cid:durableId="1104886328">
    <w:abstractNumId w:val="12"/>
  </w:num>
  <w:num w:numId="14" w16cid:durableId="713240766">
    <w:abstractNumId w:val="10"/>
  </w:num>
  <w:num w:numId="15" w16cid:durableId="924454522">
    <w:abstractNumId w:val="16"/>
  </w:num>
  <w:num w:numId="16" w16cid:durableId="647903473">
    <w:abstractNumId w:val="11"/>
  </w:num>
  <w:num w:numId="17" w16cid:durableId="1372651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2B"/>
    <w:rsid w:val="00002723"/>
    <w:rsid w:val="00003FDE"/>
    <w:rsid w:val="000104AF"/>
    <w:rsid w:val="00014D7E"/>
    <w:rsid w:val="00053FBB"/>
    <w:rsid w:val="00062BAD"/>
    <w:rsid w:val="00084058"/>
    <w:rsid w:val="000D26C9"/>
    <w:rsid w:val="000E412F"/>
    <w:rsid w:val="000E4E2C"/>
    <w:rsid w:val="001022FD"/>
    <w:rsid w:val="001216F6"/>
    <w:rsid w:val="00126247"/>
    <w:rsid w:val="0012629C"/>
    <w:rsid w:val="0012765D"/>
    <w:rsid w:val="001512F2"/>
    <w:rsid w:val="00163390"/>
    <w:rsid w:val="001633E9"/>
    <w:rsid w:val="00164CDC"/>
    <w:rsid w:val="001A49EE"/>
    <w:rsid w:val="001B1D69"/>
    <w:rsid w:val="001C0463"/>
    <w:rsid w:val="001C659B"/>
    <w:rsid w:val="001E0911"/>
    <w:rsid w:val="001E7597"/>
    <w:rsid w:val="00201694"/>
    <w:rsid w:val="00203FA6"/>
    <w:rsid w:val="00223D1F"/>
    <w:rsid w:val="00226534"/>
    <w:rsid w:val="00256C08"/>
    <w:rsid w:val="002602A7"/>
    <w:rsid w:val="002915B9"/>
    <w:rsid w:val="002A492D"/>
    <w:rsid w:val="002A4931"/>
    <w:rsid w:val="002B6E95"/>
    <w:rsid w:val="002C31C7"/>
    <w:rsid w:val="002E5492"/>
    <w:rsid w:val="003056F5"/>
    <w:rsid w:val="003325A3"/>
    <w:rsid w:val="003455F0"/>
    <w:rsid w:val="00355F2D"/>
    <w:rsid w:val="0036772E"/>
    <w:rsid w:val="00370ADB"/>
    <w:rsid w:val="003760DD"/>
    <w:rsid w:val="0038158F"/>
    <w:rsid w:val="00392DCB"/>
    <w:rsid w:val="003968DA"/>
    <w:rsid w:val="003A0061"/>
    <w:rsid w:val="003B3DE3"/>
    <w:rsid w:val="003C1F83"/>
    <w:rsid w:val="003D2967"/>
    <w:rsid w:val="003F2AB5"/>
    <w:rsid w:val="0040612B"/>
    <w:rsid w:val="00423747"/>
    <w:rsid w:val="00447082"/>
    <w:rsid w:val="00453C03"/>
    <w:rsid w:val="00454F9B"/>
    <w:rsid w:val="004648AA"/>
    <w:rsid w:val="004909C7"/>
    <w:rsid w:val="00491FAE"/>
    <w:rsid w:val="00494984"/>
    <w:rsid w:val="00494BE3"/>
    <w:rsid w:val="004C2DFB"/>
    <w:rsid w:val="004C3C5C"/>
    <w:rsid w:val="004D07FB"/>
    <w:rsid w:val="004D3979"/>
    <w:rsid w:val="004E78CA"/>
    <w:rsid w:val="004F03C4"/>
    <w:rsid w:val="0053068C"/>
    <w:rsid w:val="00536ADF"/>
    <w:rsid w:val="00551BAC"/>
    <w:rsid w:val="005548A9"/>
    <w:rsid w:val="00575C55"/>
    <w:rsid w:val="00580DB5"/>
    <w:rsid w:val="005C6F14"/>
    <w:rsid w:val="005D1F69"/>
    <w:rsid w:val="005D23DF"/>
    <w:rsid w:val="005D23F4"/>
    <w:rsid w:val="005E5466"/>
    <w:rsid w:val="00603578"/>
    <w:rsid w:val="00610FBA"/>
    <w:rsid w:val="00613031"/>
    <w:rsid w:val="0062137B"/>
    <w:rsid w:val="00631394"/>
    <w:rsid w:val="00641565"/>
    <w:rsid w:val="00645EE6"/>
    <w:rsid w:val="00653736"/>
    <w:rsid w:val="00661DAE"/>
    <w:rsid w:val="00670897"/>
    <w:rsid w:val="006816C0"/>
    <w:rsid w:val="00684682"/>
    <w:rsid w:val="006A640C"/>
    <w:rsid w:val="006B563F"/>
    <w:rsid w:val="006B6B09"/>
    <w:rsid w:val="006D2DA2"/>
    <w:rsid w:val="006E0C7F"/>
    <w:rsid w:val="006F6DC9"/>
    <w:rsid w:val="007042C8"/>
    <w:rsid w:val="0071656D"/>
    <w:rsid w:val="007536E2"/>
    <w:rsid w:val="00764733"/>
    <w:rsid w:val="00774AFE"/>
    <w:rsid w:val="0079093F"/>
    <w:rsid w:val="007B034D"/>
    <w:rsid w:val="007B29E1"/>
    <w:rsid w:val="007B2D5C"/>
    <w:rsid w:val="007D6FA6"/>
    <w:rsid w:val="008047BB"/>
    <w:rsid w:val="00806CCA"/>
    <w:rsid w:val="00810465"/>
    <w:rsid w:val="008168B8"/>
    <w:rsid w:val="0082353B"/>
    <w:rsid w:val="00842332"/>
    <w:rsid w:val="00847B63"/>
    <w:rsid w:val="008510F5"/>
    <w:rsid w:val="00852497"/>
    <w:rsid w:val="0086051A"/>
    <w:rsid w:val="0087506C"/>
    <w:rsid w:val="008770E1"/>
    <w:rsid w:val="008A3C06"/>
    <w:rsid w:val="008B3403"/>
    <w:rsid w:val="00905128"/>
    <w:rsid w:val="009113BC"/>
    <w:rsid w:val="00911D05"/>
    <w:rsid w:val="00917E3D"/>
    <w:rsid w:val="009305DC"/>
    <w:rsid w:val="00945901"/>
    <w:rsid w:val="00984739"/>
    <w:rsid w:val="009A3A2E"/>
    <w:rsid w:val="009B2021"/>
    <w:rsid w:val="009E06E4"/>
    <w:rsid w:val="009E17CC"/>
    <w:rsid w:val="00A130FC"/>
    <w:rsid w:val="00A25B54"/>
    <w:rsid w:val="00A30DB5"/>
    <w:rsid w:val="00A44536"/>
    <w:rsid w:val="00A54681"/>
    <w:rsid w:val="00A55F58"/>
    <w:rsid w:val="00A604C8"/>
    <w:rsid w:val="00A61003"/>
    <w:rsid w:val="00A707E0"/>
    <w:rsid w:val="00A833D4"/>
    <w:rsid w:val="00AA0426"/>
    <w:rsid w:val="00AA71D1"/>
    <w:rsid w:val="00AB2E30"/>
    <w:rsid w:val="00B03A2F"/>
    <w:rsid w:val="00B17410"/>
    <w:rsid w:val="00B17548"/>
    <w:rsid w:val="00B37F7E"/>
    <w:rsid w:val="00B54F14"/>
    <w:rsid w:val="00B6042D"/>
    <w:rsid w:val="00BA0B55"/>
    <w:rsid w:val="00BD073F"/>
    <w:rsid w:val="00BD41BE"/>
    <w:rsid w:val="00BE1CD1"/>
    <w:rsid w:val="00C008E4"/>
    <w:rsid w:val="00C06EB5"/>
    <w:rsid w:val="00C148D3"/>
    <w:rsid w:val="00C2065E"/>
    <w:rsid w:val="00C505EC"/>
    <w:rsid w:val="00C6126D"/>
    <w:rsid w:val="00C671AC"/>
    <w:rsid w:val="00C67E92"/>
    <w:rsid w:val="00C77CDD"/>
    <w:rsid w:val="00C94827"/>
    <w:rsid w:val="00CA07ED"/>
    <w:rsid w:val="00CB3CD1"/>
    <w:rsid w:val="00CB4A9E"/>
    <w:rsid w:val="00CF2F8E"/>
    <w:rsid w:val="00D0527D"/>
    <w:rsid w:val="00D167F5"/>
    <w:rsid w:val="00D34FFB"/>
    <w:rsid w:val="00D537D9"/>
    <w:rsid w:val="00D71F0B"/>
    <w:rsid w:val="00D87146"/>
    <w:rsid w:val="00D931BC"/>
    <w:rsid w:val="00D934C1"/>
    <w:rsid w:val="00D9366F"/>
    <w:rsid w:val="00DB7955"/>
    <w:rsid w:val="00DC11D8"/>
    <w:rsid w:val="00E00D49"/>
    <w:rsid w:val="00E135ED"/>
    <w:rsid w:val="00E201ED"/>
    <w:rsid w:val="00E50DE8"/>
    <w:rsid w:val="00E96E6D"/>
    <w:rsid w:val="00EA6F49"/>
    <w:rsid w:val="00EB524B"/>
    <w:rsid w:val="00EB5E32"/>
    <w:rsid w:val="00EC1107"/>
    <w:rsid w:val="00F26B86"/>
    <w:rsid w:val="00F55255"/>
    <w:rsid w:val="00F57562"/>
    <w:rsid w:val="00F6044C"/>
    <w:rsid w:val="00FA75EB"/>
    <w:rsid w:val="00FB5B9B"/>
    <w:rsid w:val="00FB61AF"/>
    <w:rsid w:val="00FC589A"/>
    <w:rsid w:val="00FD1381"/>
    <w:rsid w:val="019B040A"/>
    <w:rsid w:val="04587230"/>
    <w:rsid w:val="06FEA2FE"/>
    <w:rsid w:val="0A530F64"/>
    <w:rsid w:val="0BC6E9E6"/>
    <w:rsid w:val="0C51AFCE"/>
    <w:rsid w:val="0C7664EA"/>
    <w:rsid w:val="0E50387F"/>
    <w:rsid w:val="1072C454"/>
    <w:rsid w:val="12B0B0D0"/>
    <w:rsid w:val="12CD75F7"/>
    <w:rsid w:val="13F75ADD"/>
    <w:rsid w:val="14746E64"/>
    <w:rsid w:val="1550C3FC"/>
    <w:rsid w:val="183EC80C"/>
    <w:rsid w:val="18E3448C"/>
    <w:rsid w:val="19C9E322"/>
    <w:rsid w:val="1A6ABED2"/>
    <w:rsid w:val="1E480F49"/>
    <w:rsid w:val="2165E9F4"/>
    <w:rsid w:val="25617BD5"/>
    <w:rsid w:val="264970C9"/>
    <w:rsid w:val="28DE8C3A"/>
    <w:rsid w:val="29CC550B"/>
    <w:rsid w:val="2B1A0ECA"/>
    <w:rsid w:val="2D71F4DF"/>
    <w:rsid w:val="3059728F"/>
    <w:rsid w:val="346C4B3E"/>
    <w:rsid w:val="347C3E71"/>
    <w:rsid w:val="34D153A4"/>
    <w:rsid w:val="39A6DDCE"/>
    <w:rsid w:val="3DC18188"/>
    <w:rsid w:val="3DDA514E"/>
    <w:rsid w:val="3F42BBA8"/>
    <w:rsid w:val="406302F2"/>
    <w:rsid w:val="41D897DE"/>
    <w:rsid w:val="41F6F47A"/>
    <w:rsid w:val="41FA3EF5"/>
    <w:rsid w:val="4316D2A9"/>
    <w:rsid w:val="47F97EC0"/>
    <w:rsid w:val="494F094C"/>
    <w:rsid w:val="49B6464C"/>
    <w:rsid w:val="4C6A7E74"/>
    <w:rsid w:val="4D1A42A7"/>
    <w:rsid w:val="4D71E3D1"/>
    <w:rsid w:val="513C507F"/>
    <w:rsid w:val="517FCF4A"/>
    <w:rsid w:val="5207FFCF"/>
    <w:rsid w:val="54F1DED4"/>
    <w:rsid w:val="551AE734"/>
    <w:rsid w:val="553AA308"/>
    <w:rsid w:val="566338FE"/>
    <w:rsid w:val="57370EB0"/>
    <w:rsid w:val="57563B67"/>
    <w:rsid w:val="57B7FD00"/>
    <w:rsid w:val="59B6AE62"/>
    <w:rsid w:val="5B00C804"/>
    <w:rsid w:val="5C5CAEEB"/>
    <w:rsid w:val="5EB1513B"/>
    <w:rsid w:val="5F79465A"/>
    <w:rsid w:val="5FA3858F"/>
    <w:rsid w:val="617486E3"/>
    <w:rsid w:val="621C29C4"/>
    <w:rsid w:val="63E68DD9"/>
    <w:rsid w:val="66A2E09E"/>
    <w:rsid w:val="678037E4"/>
    <w:rsid w:val="679F54E0"/>
    <w:rsid w:val="6E2C9809"/>
    <w:rsid w:val="701C895F"/>
    <w:rsid w:val="70B1B1CC"/>
    <w:rsid w:val="710859CD"/>
    <w:rsid w:val="71534199"/>
    <w:rsid w:val="71BEC82D"/>
    <w:rsid w:val="71D0EC0E"/>
    <w:rsid w:val="72489C89"/>
    <w:rsid w:val="724C371C"/>
    <w:rsid w:val="72539581"/>
    <w:rsid w:val="72B86D10"/>
    <w:rsid w:val="7518CB80"/>
    <w:rsid w:val="75C7EA2F"/>
    <w:rsid w:val="76084C17"/>
    <w:rsid w:val="76E8BD3B"/>
    <w:rsid w:val="770C32BB"/>
    <w:rsid w:val="77852134"/>
    <w:rsid w:val="781DFE14"/>
    <w:rsid w:val="78639190"/>
    <w:rsid w:val="786FE7EC"/>
    <w:rsid w:val="7BCC50A5"/>
    <w:rsid w:val="7DBC84E8"/>
    <w:rsid w:val="7E6D4A45"/>
    <w:rsid w:val="7F409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512C"/>
  <w15:chartTrackingRefBased/>
  <w15:docId w15:val="{4A953189-A959-CE48-9612-64CD82E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0612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12B"/>
    <w:rPr>
      <w:color w:val="A65E8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06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094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87125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45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67801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3568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81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0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935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025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539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46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9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8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08247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2396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992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204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69235680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anosor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sorabria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brian-oso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orabrian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Search/%7b7C470886-3838-DA43-A50B-1E3B2B17C285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DDC48-EB11-B54A-9AA1-8CC9DAFF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{7C470886-3838-DA43-A50B-1E3B2B17C285}tf10002079.dotx</Template>
  <TotalTime>30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Brian Isaboke</cp:lastModifiedBy>
  <cp:revision>3</cp:revision>
  <dcterms:created xsi:type="dcterms:W3CDTF">2025-06-20T04:54:00Z</dcterms:created>
  <dcterms:modified xsi:type="dcterms:W3CDTF">2025-06-28T18:35:00Z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